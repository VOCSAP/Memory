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648A8" w14:textId="77777777" w:rsidR="00453EC7" w:rsidRPr="00BC76EB" w:rsidRDefault="000C61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649F9" wp14:editId="71D649F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64A18" w14:textId="77777777" w:rsidR="003153AA" w:rsidRDefault="003153AA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14:paraId="71D64A19" w14:textId="77777777" w:rsidR="003153AA" w:rsidRDefault="003153AA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14:paraId="71D64A1A" w14:textId="77777777" w:rsidR="003153AA" w:rsidRDefault="003153AA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cadriciel </w:t>
                            </w: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br/>
                              <w:t xml:space="preserve">Trace Mémoire </w:t>
                            </w:r>
                          </w:p>
                          <w:p w14:paraId="71D64A1B" w14:textId="77777777" w:rsidR="003153AA" w:rsidRPr="00775807" w:rsidRDefault="003153AA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14:paraId="71D64A1C" w14:textId="77777777" w:rsidR="003153AA" w:rsidRPr="000C6185" w:rsidRDefault="003153AA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:rsidR="003153AA" w:rsidRDefault="003153AA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:rsidR="003153AA" w:rsidRDefault="003153AA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:rsidR="003153AA" w:rsidRDefault="003153AA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cadriciel </w:t>
                      </w: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br/>
                        <w:t xml:space="preserve">Trace Mémoire </w:t>
                      </w:r>
                    </w:p>
                    <w:p w:rsidR="003153AA" w:rsidRPr="00775807" w:rsidRDefault="003153AA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:rsidR="003153AA" w:rsidRPr="000C6185" w:rsidRDefault="003153AA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D649FB" wp14:editId="71D649F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14:paraId="71D648A9" w14:textId="77777777" w:rsidR="00453EC7" w:rsidRPr="00BC76EB" w:rsidRDefault="00453EC7"/>
    <w:p w14:paraId="71D648AA" w14:textId="77777777" w:rsidR="00453EC7" w:rsidRPr="00BC76EB" w:rsidRDefault="00453EC7"/>
    <w:p w14:paraId="71D648AB" w14:textId="77777777" w:rsidR="00453EC7" w:rsidRPr="00BC76EB" w:rsidRDefault="00453EC7"/>
    <w:p w14:paraId="71D648AC" w14:textId="77777777" w:rsidR="00453EC7" w:rsidRPr="00BC76EB" w:rsidRDefault="00453EC7"/>
    <w:p w14:paraId="71D648AD" w14:textId="77777777" w:rsidR="00453EC7" w:rsidRPr="00BC76EB" w:rsidRDefault="00453EC7"/>
    <w:p w14:paraId="71D648AE" w14:textId="77777777" w:rsidR="00453EC7" w:rsidRPr="00BC76EB" w:rsidRDefault="00453EC7"/>
    <w:p w14:paraId="71D648AF" w14:textId="77777777" w:rsidR="00453EC7" w:rsidRPr="00BC76EB" w:rsidRDefault="00453EC7"/>
    <w:p w14:paraId="71D648B0" w14:textId="77777777" w:rsidR="00453EC7" w:rsidRPr="00BC76EB" w:rsidRDefault="00453EC7"/>
    <w:p w14:paraId="71D648B1" w14:textId="77777777" w:rsidR="00453EC7" w:rsidRPr="00BC76EB" w:rsidRDefault="00453EC7"/>
    <w:p w14:paraId="71D648B2" w14:textId="77777777" w:rsidR="00453EC7" w:rsidRPr="00BC76EB" w:rsidRDefault="00453EC7"/>
    <w:p w14:paraId="71D648B3" w14:textId="77777777" w:rsidR="00453EC7" w:rsidRPr="00BC76EB" w:rsidRDefault="00453EC7"/>
    <w:p w14:paraId="71D648B4" w14:textId="77777777" w:rsidR="00453EC7" w:rsidRPr="00BC76EB" w:rsidRDefault="00453EC7"/>
    <w:p w14:paraId="71D648B5" w14:textId="77777777" w:rsidR="00453EC7" w:rsidRPr="00BC76EB" w:rsidRDefault="00453EC7"/>
    <w:p w14:paraId="71D648B6" w14:textId="77777777" w:rsidR="00453EC7" w:rsidRPr="00BC76EB" w:rsidRDefault="00453EC7"/>
    <w:p w14:paraId="71D648B7" w14:textId="77777777" w:rsidR="00453EC7" w:rsidRPr="00BC76EB" w:rsidRDefault="00453EC7"/>
    <w:p w14:paraId="71D648B8" w14:textId="77777777" w:rsidR="00A65CB7" w:rsidRPr="00BC76EB" w:rsidRDefault="00A65CB7"/>
    <w:p w14:paraId="71D648B9" w14:textId="77777777" w:rsidR="00453EC7" w:rsidRPr="00BC76EB" w:rsidRDefault="00453EC7"/>
    <w:p w14:paraId="71D648BA" w14:textId="77777777" w:rsidR="00453EC7" w:rsidRPr="00BC76EB" w:rsidRDefault="00453EC7"/>
    <w:p w14:paraId="71D648BB" w14:textId="77777777" w:rsidR="00453EC7" w:rsidRPr="00BC76EB" w:rsidRDefault="00453EC7"/>
    <w:p w14:paraId="71D648BC" w14:textId="77777777" w:rsidR="00453EC7" w:rsidRPr="00BC76EB" w:rsidRDefault="00453EC7"/>
    <w:p w14:paraId="71D648BD" w14:textId="77777777" w:rsidR="00453EC7" w:rsidRPr="00BC76EB" w:rsidRDefault="00453EC7"/>
    <w:p w14:paraId="71D648BE" w14:textId="77777777" w:rsidR="00453EC7" w:rsidRDefault="00453EC7"/>
    <w:p w14:paraId="71D648BF" w14:textId="77777777" w:rsidR="00665856" w:rsidRDefault="00665856"/>
    <w:p w14:paraId="71D648C0" w14:textId="77777777" w:rsidR="00665856" w:rsidRDefault="00665856" w:rsidP="00D528D0">
      <w:pPr>
        <w:jc w:val="center"/>
      </w:pPr>
    </w:p>
    <w:p w14:paraId="71D648C1" w14:textId="77777777" w:rsidR="00665856" w:rsidRDefault="00665856"/>
    <w:p w14:paraId="71D648C2" w14:textId="77777777" w:rsidR="00665856" w:rsidRDefault="00665856"/>
    <w:p w14:paraId="71D648C3" w14:textId="77777777" w:rsidR="00665856" w:rsidRDefault="00665856"/>
    <w:p w14:paraId="71D648C4" w14:textId="77777777" w:rsidR="00665856" w:rsidRDefault="00665856"/>
    <w:p w14:paraId="71D648C5" w14:textId="77777777" w:rsidR="00665856" w:rsidRDefault="00665856"/>
    <w:p w14:paraId="71D648C6" w14:textId="77777777" w:rsidR="00665856" w:rsidRDefault="00665856"/>
    <w:p w14:paraId="71D648C7" w14:textId="77777777" w:rsidR="00665856" w:rsidRDefault="00665856"/>
    <w:p w14:paraId="71D648C8" w14:textId="77777777" w:rsidR="00665856" w:rsidRDefault="00665856"/>
    <w:p w14:paraId="71D648C9" w14:textId="77777777" w:rsidR="00665856" w:rsidRDefault="00665856"/>
    <w:p w14:paraId="71D648CA" w14:textId="77777777" w:rsidR="00665856" w:rsidRDefault="00665856"/>
    <w:p w14:paraId="71D648CB" w14:textId="77777777" w:rsidR="00665856" w:rsidRDefault="00665856"/>
    <w:p w14:paraId="71D648CC" w14:textId="77777777" w:rsidR="00665856" w:rsidRDefault="00665856"/>
    <w:p w14:paraId="71D648CD" w14:textId="77777777" w:rsidR="00665856" w:rsidRDefault="00665856"/>
    <w:p w14:paraId="71D648CE" w14:textId="77777777" w:rsidR="00665856" w:rsidRDefault="00665856"/>
    <w:p w14:paraId="71D648CF" w14:textId="77777777" w:rsidR="00665856" w:rsidRDefault="00665856"/>
    <w:p w14:paraId="71D648D0" w14:textId="77777777" w:rsidR="00665856" w:rsidRDefault="00665856"/>
    <w:p w14:paraId="71D648D1" w14:textId="77777777" w:rsidR="00665856" w:rsidRDefault="00665856"/>
    <w:p w14:paraId="71D648D2" w14:textId="77777777" w:rsidR="00665856" w:rsidRPr="00BC76EB" w:rsidRDefault="00665856"/>
    <w:p w14:paraId="71D648D3" w14:textId="77777777" w:rsidR="00453EC7" w:rsidRPr="00BC76EB" w:rsidRDefault="00453EC7"/>
    <w:p w14:paraId="71D648D4" w14:textId="77777777" w:rsidR="00453EC7" w:rsidRPr="00BC76EB" w:rsidRDefault="00453EC7"/>
    <w:p w14:paraId="71D648D5" w14:textId="77777777" w:rsidR="00C93A81" w:rsidRDefault="00C93A81">
      <w:pPr>
        <w:spacing w:after="200"/>
      </w:pPr>
      <w:r>
        <w:br w:type="page"/>
      </w:r>
    </w:p>
    <w:p w14:paraId="71D648D6" w14:textId="77777777"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14:paraId="71D648D9" w14:textId="77777777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14:paraId="71D648D7" w14:textId="77777777"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14:paraId="71D648D8" w14:textId="77777777"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14:paraId="71D648DC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71D648DA" w14:textId="77777777"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14:paraId="71D648DB" w14:textId="77777777"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14:paraId="71D648DF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71D648DD" w14:textId="77777777"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14:paraId="71D648DE" w14:textId="77777777"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14:paraId="71D648E2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71D648E0" w14:textId="77777777"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14:paraId="71D648E1" w14:textId="77777777"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14:paraId="71D648E5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71D648E3" w14:textId="77777777"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14:paraId="71D648E4" w14:textId="77777777"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14:paraId="71D648E6" w14:textId="77777777"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14:paraId="71D648E9" w14:textId="77777777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14:paraId="71D648E7" w14:textId="77777777"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14:paraId="71D648E8" w14:textId="77777777"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14:paraId="71D648EA" w14:textId="77777777"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14:paraId="71D648EC" w14:textId="77777777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14:paraId="71D648EB" w14:textId="77777777"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14:paraId="71D648F0" w14:textId="77777777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14:paraId="71D648ED" w14:textId="77777777"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14:paraId="71D648EE" w14:textId="77777777"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14:paraId="71D648EF" w14:textId="77777777"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14:paraId="71D648F4" w14:textId="77777777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14:paraId="71D648F1" w14:textId="77777777"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14:paraId="71D648F2" w14:textId="77777777"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14:paraId="71D648F3" w14:textId="77777777"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14:paraId="71D648F8" w14:textId="77777777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14:paraId="71D648F5" w14:textId="77777777" w:rsidR="008B2A78" w:rsidRPr="008B2A78" w:rsidRDefault="008B2A78" w:rsidP="0084161B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822" w:type="dxa"/>
            <w:vAlign w:val="center"/>
          </w:tcPr>
          <w:p w14:paraId="71D648F6" w14:textId="77777777" w:rsidR="008B2A78" w:rsidRPr="008B2A78" w:rsidRDefault="008B2A78" w:rsidP="0084161B">
            <w:pPr>
              <w:rPr>
                <w:rFonts w:ascii="Arial" w:hAnsi="Arial" w:cs="Arial"/>
                <w:snapToGrid w:val="0"/>
                <w:highlight w:val="yellow"/>
              </w:rPr>
            </w:pPr>
          </w:p>
        </w:tc>
        <w:tc>
          <w:tcPr>
            <w:tcW w:w="5964" w:type="dxa"/>
            <w:vAlign w:val="center"/>
          </w:tcPr>
          <w:p w14:paraId="71D648F7" w14:textId="77777777" w:rsidR="008B2A78" w:rsidRPr="00C2398A" w:rsidRDefault="008B2A78" w:rsidP="0084161B">
            <w:pPr>
              <w:rPr>
                <w:rFonts w:ascii="Arial" w:hAnsi="Arial" w:cs="Arial"/>
              </w:rPr>
            </w:pPr>
          </w:p>
        </w:tc>
      </w:tr>
    </w:tbl>
    <w:p w14:paraId="71D648F9" w14:textId="77777777"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14:paraId="71D648FA" w14:textId="77777777" w:rsidR="00C93A81" w:rsidRDefault="00C93A81" w:rsidP="00C93A81"/>
    <w:p w14:paraId="71D648FB" w14:textId="77777777"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71D648FC" w14:textId="77777777"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14:paraId="71D648FD" w14:textId="77777777" w:rsidR="00A63E6F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14:paraId="71D648FE" w14:textId="77777777" w:rsidR="00A63E6F" w:rsidRDefault="002078D1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2" w:history="1">
        <w:r w:rsidR="00A63E6F" w:rsidRPr="007A69B7">
          <w:rPr>
            <w:rStyle w:val="Lienhypertexte"/>
            <w:noProof/>
          </w:rPr>
          <w:t>1.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Lexique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4</w:t>
        </w:r>
        <w:r w:rsidR="00A63E6F">
          <w:rPr>
            <w:noProof/>
            <w:webHidden/>
          </w:rPr>
          <w:fldChar w:fldCharType="end"/>
        </w:r>
      </w:hyperlink>
    </w:p>
    <w:p w14:paraId="71D648FF" w14:textId="77777777" w:rsidR="00A63E6F" w:rsidRDefault="002078D1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zh-CN"/>
        </w:rPr>
      </w:pPr>
      <w:hyperlink w:anchor="_Toc431908323" w:history="1">
        <w:r w:rsidR="00A63E6F" w:rsidRPr="007A69B7">
          <w:rPr>
            <w:rStyle w:val="Lienhypertexte"/>
            <w:noProof/>
          </w:rPr>
          <w:t>2.</w:t>
        </w:r>
        <w:r w:rsidR="00A63E6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Spécification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14:paraId="71D64900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4" w:history="1">
        <w:r w:rsidR="00A63E6F" w:rsidRPr="007A69B7">
          <w:rPr>
            <w:rStyle w:val="Lienhypertexte"/>
            <w:noProof/>
          </w:rPr>
          <w:t>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Besoin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14:paraId="71D64901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5" w:history="1">
        <w:r w:rsidR="00A63E6F" w:rsidRPr="007A69B7">
          <w:rPr>
            <w:rStyle w:val="Lienhypertexte"/>
            <w:noProof/>
          </w:rPr>
          <w:t>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Objets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5</w:t>
        </w:r>
        <w:r w:rsidR="00A63E6F">
          <w:rPr>
            <w:noProof/>
            <w:webHidden/>
          </w:rPr>
          <w:fldChar w:fldCharType="end"/>
        </w:r>
      </w:hyperlink>
    </w:p>
    <w:p w14:paraId="71D64902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6" w:history="1">
        <w:r w:rsidR="00A63E6F" w:rsidRPr="007A69B7">
          <w:rPr>
            <w:rStyle w:val="Lienhypertexte"/>
            <w:noProof/>
          </w:rPr>
          <w:t>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de message dédié aux Tâches // - ZTASK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14:paraId="71D64903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7" w:history="1">
        <w:r w:rsidR="00A63E6F" w:rsidRPr="007A69B7">
          <w:rPr>
            <w:rStyle w:val="Lienhypertexte"/>
            <w:noProof/>
          </w:rPr>
          <w:t>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Principe de fonctionnement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14:paraId="71D64904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8" w:history="1">
        <w:r w:rsidR="00A63E6F" w:rsidRPr="007A69B7">
          <w:rPr>
            <w:rStyle w:val="Lienhypertexte"/>
            <w:noProof/>
          </w:rPr>
          <w:t>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Utilisation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6</w:t>
        </w:r>
        <w:r w:rsidR="00A63E6F">
          <w:rPr>
            <w:noProof/>
            <w:webHidden/>
          </w:rPr>
          <w:fldChar w:fldCharType="end"/>
        </w:r>
      </w:hyperlink>
    </w:p>
    <w:p w14:paraId="71D64905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29" w:history="1">
        <w:r w:rsidR="00A63E6F" w:rsidRPr="007A69B7">
          <w:rPr>
            <w:rStyle w:val="Lienhypertexte"/>
            <w:noProof/>
          </w:rPr>
          <w:t>2.6.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Description technique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_Toc431908329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14:paraId="71D64906" w14:textId="77777777" w:rsidR="00A63E6F" w:rsidRDefault="002078D1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0" w:history="1">
        <w:r w:rsidR="00A63E6F" w:rsidRPr="007A69B7">
          <w:rPr>
            <w:rStyle w:val="Lienhypertexte"/>
            <w:noProof/>
          </w:rPr>
          <w:t>2.6.1.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Tâche - ZCL_TASK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14:paraId="71D64907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1" w:history="1">
        <w:r w:rsidR="00A63E6F" w:rsidRPr="007A69B7">
          <w:rPr>
            <w:rStyle w:val="Lienhypertexte"/>
            <w:noProof/>
          </w:rPr>
          <w:t>2.6.1.1.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14:paraId="71D64908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2" w:history="1">
        <w:r w:rsidR="00A63E6F" w:rsidRPr="007A69B7">
          <w:rPr>
            <w:rStyle w:val="Lienhypertexte"/>
            <w:noProof/>
          </w:rPr>
          <w:t>2.6.1.2.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14:paraId="71D64909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3" w:history="1">
        <w:r w:rsidR="00A63E6F" w:rsidRPr="007A69B7">
          <w:rPr>
            <w:rStyle w:val="Lienhypertexte"/>
            <w:noProof/>
          </w:rPr>
          <w:t>2.6.1.2.1.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14:paraId="71D6490A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4" w:history="1">
        <w:r w:rsidR="00A63E6F" w:rsidRPr="007A69B7">
          <w:rPr>
            <w:rStyle w:val="Lienhypertexte"/>
            <w:noProof/>
          </w:rPr>
          <w:t>2.6.1.2.2.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du traitement - TASK_START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8</w:t>
        </w:r>
        <w:r w:rsidR="00A63E6F">
          <w:rPr>
            <w:noProof/>
            <w:webHidden/>
          </w:rPr>
          <w:fldChar w:fldCharType="end"/>
        </w:r>
      </w:hyperlink>
    </w:p>
    <w:p w14:paraId="71D6490B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5" w:history="1">
        <w:r w:rsidR="00A63E6F" w:rsidRPr="007A69B7">
          <w:rPr>
            <w:rStyle w:val="Lienhypertexte"/>
            <w:noProof/>
            <w:lang w:val="en-US"/>
          </w:rPr>
          <w:t>2.6.1.2.3.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traitement - AT_END_OF_TASK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14:paraId="71D6490C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6" w:history="1">
        <w:r w:rsidR="00A63E6F" w:rsidRPr="007A69B7">
          <w:rPr>
            <w:rStyle w:val="Lienhypertexte"/>
            <w:noProof/>
          </w:rPr>
          <w:t>2.6.1.2.4.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statiques en dynamiques - CONVERT_STATIC_PARAMETERS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14:paraId="71D6490D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7" w:history="1">
        <w:r w:rsidR="00A63E6F" w:rsidRPr="007A69B7">
          <w:rPr>
            <w:rStyle w:val="Lienhypertexte"/>
            <w:noProof/>
          </w:rPr>
          <w:t>2.6.1.2.5.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Conversion paramètres dynamiques en statiques- CONVERT_DYNAMIC_PARAMETERS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9</w:t>
        </w:r>
        <w:r w:rsidR="00A63E6F">
          <w:rPr>
            <w:noProof/>
            <w:webHidden/>
          </w:rPr>
          <w:fldChar w:fldCharType="end"/>
        </w:r>
      </w:hyperlink>
    </w:p>
    <w:p w14:paraId="71D6490E" w14:textId="77777777" w:rsidR="00A63E6F" w:rsidRDefault="002078D1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8" w:history="1">
        <w:r w:rsidR="00A63E6F" w:rsidRPr="007A69B7">
          <w:rPr>
            <w:rStyle w:val="Lienhypertexte"/>
            <w:noProof/>
          </w:rPr>
          <w:t>2.6.2.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Manager de Tâche - ZCL_TASK_MANAGER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14:paraId="71D6490F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39" w:history="1">
        <w:r w:rsidR="00A63E6F" w:rsidRPr="007A69B7">
          <w:rPr>
            <w:rStyle w:val="Lienhypertexte"/>
            <w:noProof/>
          </w:rPr>
          <w:t>2.6.2.1.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_Toc431908339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14:paraId="71D64910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0" w:history="1">
        <w:r w:rsidR="00A63E6F" w:rsidRPr="007A69B7">
          <w:rPr>
            <w:rStyle w:val="Lienhypertexte"/>
            <w:noProof/>
          </w:rPr>
          <w:t>2.6.2.2.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14:paraId="71D64911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1" w:history="1">
        <w:r w:rsidR="00A63E6F" w:rsidRPr="007A69B7">
          <w:rPr>
            <w:rStyle w:val="Lienhypertexte"/>
            <w:noProof/>
          </w:rPr>
          <w:t>2.6.2.2.1.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14:paraId="71D64912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2" w:history="1">
        <w:r w:rsidR="00A63E6F" w:rsidRPr="007A69B7">
          <w:rPr>
            <w:rStyle w:val="Lienhypertexte"/>
            <w:noProof/>
          </w:rPr>
          <w:t>2.6.2.2.2.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Lancement nouvelle Tâche - TASK_START_NEW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10</w:t>
        </w:r>
        <w:r w:rsidR="00A63E6F">
          <w:rPr>
            <w:noProof/>
            <w:webHidden/>
          </w:rPr>
          <w:fldChar w:fldCharType="end"/>
        </w:r>
      </w:hyperlink>
    </w:p>
    <w:p w14:paraId="71D64913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3" w:history="1">
        <w:r w:rsidR="00A63E6F" w:rsidRPr="007A69B7">
          <w:rPr>
            <w:rStyle w:val="Lienhypertexte"/>
            <w:noProof/>
          </w:rPr>
          <w:t>2.6.2.2.3.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Attente fin de toutes les Tâches - TASK_FINISH_RUNNING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14:paraId="71D64914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4" w:history="1">
        <w:r w:rsidR="00A63E6F" w:rsidRPr="007A69B7">
          <w:rPr>
            <w:rStyle w:val="Lienhypertexte"/>
            <w:noProof/>
            <w:lang w:val="en-US"/>
          </w:rPr>
          <w:t>2.6.2.2.4.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11</w:t>
        </w:r>
        <w:r w:rsidR="00A63E6F">
          <w:rPr>
            <w:noProof/>
            <w:webHidden/>
          </w:rPr>
          <w:fldChar w:fldCharType="end"/>
        </w:r>
      </w:hyperlink>
    </w:p>
    <w:p w14:paraId="71D64915" w14:textId="77777777" w:rsidR="00A63E6F" w:rsidRDefault="002078D1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5" w:history="1">
        <w:r w:rsidR="00A63E6F" w:rsidRPr="007A69B7">
          <w:rPr>
            <w:rStyle w:val="Lienhypertexte"/>
            <w:noProof/>
          </w:rPr>
          <w:t>2.6.3.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Classe Handler Manager de Tâche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_Toc431908345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14:paraId="71D64916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6" w:history="1">
        <w:r w:rsidR="00A63E6F" w:rsidRPr="007A69B7">
          <w:rPr>
            <w:rStyle w:val="Lienhypertexte"/>
            <w:noProof/>
          </w:rPr>
          <w:t>2.6.3.1.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Approche de conception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_Toc431908346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14:paraId="71D64917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7" w:history="1">
        <w:r w:rsidR="00A63E6F" w:rsidRPr="007A69B7">
          <w:rPr>
            <w:rStyle w:val="Lienhypertexte"/>
            <w:noProof/>
          </w:rPr>
          <w:t>2.6.3.2.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Détails techniques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_Toc431908347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14:paraId="71D64918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8" w:history="1">
        <w:r w:rsidR="00A63E6F" w:rsidRPr="007A69B7">
          <w:rPr>
            <w:rStyle w:val="Lienhypertexte"/>
            <w:noProof/>
            <w:lang w:val="en-US"/>
          </w:rPr>
          <w:t>2.6.3.2.1.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Constructeur - CONSTRUCTOR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_Toc431908348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14:paraId="71D64919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49" w:history="1">
        <w:r w:rsidR="00A63E6F" w:rsidRPr="007A69B7">
          <w:rPr>
            <w:rStyle w:val="Lienhypertexte"/>
            <w:noProof/>
            <w:lang w:val="en-US"/>
          </w:rPr>
          <w:t>2.6.3.2.2.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Handler Fin d'une Tâche (Manager) - HANDLER_END_OF_TASK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_Toc431908349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12</w:t>
        </w:r>
        <w:r w:rsidR="00A63E6F">
          <w:rPr>
            <w:noProof/>
            <w:webHidden/>
          </w:rPr>
          <w:fldChar w:fldCharType="end"/>
        </w:r>
      </w:hyperlink>
    </w:p>
    <w:p w14:paraId="71D6491A" w14:textId="77777777" w:rsidR="00A63E6F" w:rsidRDefault="002078D1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0" w:history="1">
        <w:r w:rsidR="00A63E6F" w:rsidRPr="007A69B7">
          <w:rPr>
            <w:rStyle w:val="Lienhypertexte"/>
            <w:noProof/>
            <w:lang w:val="en-US"/>
          </w:rPr>
          <w:t>2.6.3.2.3.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  <w:lang w:val="en-US"/>
          </w:rPr>
          <w:t>Création Handler - HANDLER_FACTORY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_Toc431908350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13</w:t>
        </w:r>
        <w:r w:rsidR="00A63E6F">
          <w:rPr>
            <w:noProof/>
            <w:webHidden/>
          </w:rPr>
          <w:fldChar w:fldCharType="end"/>
        </w:r>
      </w:hyperlink>
    </w:p>
    <w:p w14:paraId="71D6491B" w14:textId="77777777" w:rsidR="00A63E6F" w:rsidRDefault="002078D1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1" w:history="1">
        <w:r w:rsidR="00A63E6F" w:rsidRPr="007A69B7">
          <w:rPr>
            <w:rStyle w:val="Lienhypertexte"/>
            <w:noProof/>
          </w:rPr>
          <w:t>2.7.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Perfectibilité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_Toc431908351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14:paraId="71D6491C" w14:textId="77777777" w:rsidR="00A63E6F" w:rsidRDefault="002078D1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2" w:history="1">
        <w:r w:rsidR="00A63E6F" w:rsidRPr="007A69B7">
          <w:rPr>
            <w:rStyle w:val="Lienhypertexte"/>
            <w:noProof/>
          </w:rPr>
          <w:t>2.7.1.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Problème connu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_Toc431908352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14:paraId="71D6491D" w14:textId="77777777" w:rsidR="00A63E6F" w:rsidRDefault="002078D1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3" w:history="1">
        <w:r w:rsidR="00A63E6F" w:rsidRPr="007A69B7">
          <w:rPr>
            <w:rStyle w:val="Lienhypertexte"/>
            <w:noProof/>
          </w:rPr>
          <w:t>2.7.2.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Axe d'amélioration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_Toc431908353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14:paraId="71D6491E" w14:textId="77777777" w:rsidR="00A63E6F" w:rsidRDefault="002078D1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zh-CN"/>
        </w:rPr>
      </w:pPr>
      <w:hyperlink w:anchor="_Toc431908354" w:history="1">
        <w:r w:rsidR="00A63E6F" w:rsidRPr="007A69B7">
          <w:rPr>
            <w:rStyle w:val="Lienhypertexte"/>
            <w:noProof/>
          </w:rPr>
          <w:t>2.7.3.</w:t>
        </w:r>
        <w:r w:rsidR="00A63E6F">
          <w:rPr>
            <w:rFonts w:eastAsiaTheme="minorEastAsia"/>
            <w:smallCaps w:val="0"/>
            <w:noProof/>
            <w:sz w:val="22"/>
            <w:szCs w:val="22"/>
            <w:lang w:eastAsia="zh-CN"/>
          </w:rPr>
          <w:tab/>
        </w:r>
        <w:r w:rsidR="00A63E6F" w:rsidRPr="007A69B7">
          <w:rPr>
            <w:rStyle w:val="Lienhypertexte"/>
            <w:noProof/>
          </w:rPr>
          <w:t>Reste à faire</w:t>
        </w:r>
        <w:r w:rsidR="00A63E6F">
          <w:rPr>
            <w:noProof/>
            <w:webHidden/>
          </w:rPr>
          <w:tab/>
        </w:r>
        <w:r w:rsidR="00A63E6F">
          <w:rPr>
            <w:noProof/>
            <w:webHidden/>
          </w:rPr>
          <w:fldChar w:fldCharType="begin"/>
        </w:r>
        <w:r w:rsidR="00A63E6F">
          <w:rPr>
            <w:noProof/>
            <w:webHidden/>
          </w:rPr>
          <w:instrText xml:space="preserve"> PAGEREF _Toc431908354 \h </w:instrText>
        </w:r>
        <w:r w:rsidR="00A63E6F">
          <w:rPr>
            <w:noProof/>
            <w:webHidden/>
          </w:rPr>
        </w:r>
        <w:r w:rsidR="00A63E6F">
          <w:rPr>
            <w:noProof/>
            <w:webHidden/>
          </w:rPr>
          <w:fldChar w:fldCharType="separate"/>
        </w:r>
        <w:r w:rsidR="00A63E6F">
          <w:rPr>
            <w:noProof/>
            <w:webHidden/>
          </w:rPr>
          <w:t>14</w:t>
        </w:r>
        <w:r w:rsidR="00A63E6F">
          <w:rPr>
            <w:noProof/>
            <w:webHidden/>
          </w:rPr>
          <w:fldChar w:fldCharType="end"/>
        </w:r>
      </w:hyperlink>
    </w:p>
    <w:p w14:paraId="71D6491F" w14:textId="77777777"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14:paraId="71D64920" w14:textId="77777777"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14:paraId="71D64921" w14:textId="77777777" w:rsidR="00D751C8" w:rsidRDefault="00D751C8" w:rsidP="00F80DEA">
      <w:pPr>
        <w:pStyle w:val="LongchampTitre1"/>
      </w:pPr>
      <w:bookmarkStart w:id="7" w:name="_Toc431908322"/>
      <w:r>
        <w:lastRenderedPageBreak/>
        <w:t>Lexique</w:t>
      </w:r>
      <w:bookmarkEnd w:id="7"/>
    </w:p>
    <w:p w14:paraId="71D64922" w14:textId="77777777" w:rsidR="008A6A7B" w:rsidRDefault="008A6A7B" w:rsidP="00F069A7"/>
    <w:p w14:paraId="71D64923" w14:textId="77777777" w:rsidR="00F069A7" w:rsidRDefault="00F069A7" w:rsidP="00F069A7"/>
    <w:p w14:paraId="71D64924" w14:textId="77777777" w:rsidR="00F069A7" w:rsidRDefault="00F069A7" w:rsidP="00F069A7"/>
    <w:p w14:paraId="71D64925" w14:textId="77777777" w:rsidR="00F069A7" w:rsidRDefault="00F069A7" w:rsidP="00F069A7"/>
    <w:p w14:paraId="71D64926" w14:textId="77777777" w:rsidR="00860BC0" w:rsidRPr="00CC0CF5" w:rsidRDefault="009E42FF" w:rsidP="00F80DEA">
      <w:pPr>
        <w:pStyle w:val="LongchampTitre1"/>
      </w:pPr>
      <w:bookmarkStart w:id="8" w:name="_Toc431908323"/>
      <w:r>
        <w:lastRenderedPageBreak/>
        <w:t>Spécification technique</w:t>
      </w:r>
      <w:bookmarkEnd w:id="8"/>
    </w:p>
    <w:p w14:paraId="71D64927" w14:textId="77777777" w:rsidR="00946DB5" w:rsidRDefault="00990031" w:rsidP="00F80DEA">
      <w:pPr>
        <w:pStyle w:val="LongchampTitre11"/>
      </w:pPr>
      <w:bookmarkStart w:id="9" w:name="_Toc431908324"/>
      <w:r>
        <w:t>B</w:t>
      </w:r>
      <w:r w:rsidR="00946DB5">
        <w:t>esoin</w:t>
      </w:r>
      <w:bookmarkEnd w:id="9"/>
    </w:p>
    <w:p w14:paraId="71D64928" w14:textId="77777777"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</w:t>
      </w:r>
      <w:r w:rsidR="00F069A7">
        <w:t>tracer l'utilisation mémoire d'un traitement</w:t>
      </w:r>
    </w:p>
    <w:p w14:paraId="71D64929" w14:textId="77777777" w:rsidR="00946DB5" w:rsidRPr="00F80DEA" w:rsidRDefault="00946DB5" w:rsidP="00F80DEA">
      <w:pPr>
        <w:pStyle w:val="LongchampTitre11"/>
      </w:pPr>
      <w:bookmarkStart w:id="10" w:name="_Toc431908325"/>
      <w:r w:rsidRPr="00F80DEA">
        <w:t>Objets techniques</w:t>
      </w:r>
      <w:bookmarkEnd w:id="10"/>
    </w:p>
    <w:p w14:paraId="71D6492A" w14:textId="77777777"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1"/>
        <w:gridCol w:w="1692"/>
        <w:gridCol w:w="4433"/>
      </w:tblGrid>
      <w:tr w:rsidR="00946DB5" w:rsidRPr="009E42FF" w14:paraId="71D6492E" w14:textId="77777777" w:rsidTr="0042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right w:val="single" w:sz="4" w:space="0" w:color="auto"/>
            </w:tcBorders>
          </w:tcPr>
          <w:p w14:paraId="71D6492B" w14:textId="77777777"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692" w:type="dxa"/>
            <w:tcBorders>
              <w:left w:val="single" w:sz="4" w:space="0" w:color="auto"/>
            </w:tcBorders>
          </w:tcPr>
          <w:p w14:paraId="71D6492C" w14:textId="77777777"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433" w:type="dxa"/>
            <w:tcBorders>
              <w:left w:val="single" w:sz="4" w:space="0" w:color="auto"/>
            </w:tcBorders>
          </w:tcPr>
          <w:p w14:paraId="71D6492D" w14:textId="77777777"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14:paraId="71D64932" w14:textId="77777777" w:rsidTr="0042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14:paraId="71D6492F" w14:textId="77777777" w:rsidR="00946DB5" w:rsidRPr="00D441E2" w:rsidRDefault="00990031" w:rsidP="00F069A7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</w:pPr>
            <w:r w:rsidRPr="00D441E2"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ZCL_</w:t>
            </w:r>
            <w:r w:rsidR="00F069A7" w:rsidRPr="00D441E2"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RUNTIME_AND_MEMORY_UTIL</w:t>
            </w:r>
          </w:p>
        </w:tc>
        <w:tc>
          <w:tcPr>
            <w:tcW w:w="169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14:paraId="71D64930" w14:textId="77777777"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33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14:paraId="71D64931" w14:textId="77777777" w:rsidR="00946DB5" w:rsidRPr="009E42FF" w:rsidRDefault="00D441E2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Trace mémoire</w:t>
            </w:r>
          </w:p>
        </w:tc>
      </w:tr>
      <w:tr w:rsidR="00946DB5" w:rsidRPr="009E42FF" w14:paraId="71D64936" w14:textId="77777777" w:rsidTr="004217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4933" w14:textId="77777777" w:rsidR="00946DB5" w:rsidRPr="00D441E2" w:rsidRDefault="00D441E2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</w:pPr>
            <w:r w:rsidRPr="00D441E2">
              <w:rPr>
                <w:rFonts w:ascii="Arial" w:hAnsi="Arial" w:cs="Arial"/>
                <w:b w:val="0"/>
                <w:kern w:val="24"/>
                <w:sz w:val="16"/>
                <w:szCs w:val="20"/>
                <w:lang w:val="en-US"/>
              </w:rPr>
              <w:t>ZCL_RUNTIME_AND_MEMORY_UTIL_ST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64934" w14:textId="77777777" w:rsidR="00946DB5" w:rsidRDefault="00990031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64935" w14:textId="77777777" w:rsidR="00946DB5" w:rsidRDefault="00D441E2" w:rsidP="00D441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Singleton Trace mémoire (version alpha)</w:t>
            </w:r>
          </w:p>
        </w:tc>
      </w:tr>
      <w:tr w:rsidR="00990031" w:rsidRPr="009E42FF" w14:paraId="71D6493A" w14:textId="77777777" w:rsidTr="0042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4937" w14:textId="77777777" w:rsidR="00990031" w:rsidRDefault="00287F4B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ZTEC_TRACE_CONF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64938" w14:textId="77777777" w:rsidR="00990031" w:rsidRDefault="00287F4B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64939" w14:textId="77777777" w:rsidR="00990031" w:rsidRDefault="00287F4B" w:rsidP="00287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Configuration des Traces</w:t>
            </w:r>
          </w:p>
        </w:tc>
      </w:tr>
      <w:tr w:rsidR="00F10CBA" w:rsidRPr="009E42FF" w14:paraId="71D6493E" w14:textId="77777777" w:rsidTr="004217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493B" w14:textId="77777777" w:rsidR="00F10CBA" w:rsidRPr="00F10CBA" w:rsidRDefault="00421778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ZTEC_T_TRACE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6493C" w14:textId="77777777" w:rsidR="00F10CBA" w:rsidRDefault="00421778" w:rsidP="009730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</w:t>
            </w:r>
          </w:p>
        </w:tc>
        <w:tc>
          <w:tcPr>
            <w:tcW w:w="4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D6493D" w14:textId="77777777" w:rsidR="00F10CBA" w:rsidRDefault="00421778" w:rsidP="009900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Historique des Traces</w:t>
            </w:r>
          </w:p>
        </w:tc>
      </w:tr>
    </w:tbl>
    <w:p w14:paraId="71D6493F" w14:textId="77777777" w:rsidR="00946DB5" w:rsidRDefault="00946DB5" w:rsidP="00946DB5"/>
    <w:p w14:paraId="71D64940" w14:textId="77777777"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14:paraId="71D64941" w14:textId="77777777" w:rsidR="00F10CBA" w:rsidRDefault="00F10CBA" w:rsidP="00F10CBA"/>
    <w:p w14:paraId="71D64942" w14:textId="77777777" w:rsidR="00421778" w:rsidRDefault="00421778" w:rsidP="00DE5419">
      <w:pPr>
        <w:pStyle w:val="LongchampTitre11"/>
      </w:pPr>
      <w:bookmarkStart w:id="11" w:name="_Toc431908327"/>
      <w:r>
        <w:t xml:space="preserve">Table </w:t>
      </w:r>
      <w:r w:rsidR="00833BD9">
        <w:t>de Configuration - ZTEC_TRACE_CONF</w:t>
      </w:r>
    </w:p>
    <w:p w14:paraId="71D64943" w14:textId="77777777" w:rsidR="009E394C" w:rsidRDefault="009E394C" w:rsidP="009E394C"/>
    <w:p w14:paraId="71D64944" w14:textId="77777777" w:rsidR="009E394C" w:rsidRDefault="009E394C" w:rsidP="009E394C">
      <w:r>
        <w:t>Cette table permet d'activer - ou de désactiver - les Traces d'un "programme"</w:t>
      </w:r>
      <w:r w:rsidR="0050091F">
        <w:t>.</w:t>
      </w:r>
      <w:r>
        <w:t xml:space="preserve"> </w:t>
      </w:r>
    </w:p>
    <w:p w14:paraId="71D64945" w14:textId="77777777" w:rsidR="009E394C" w:rsidRDefault="009E394C" w:rsidP="009E394C"/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2"/>
        <w:gridCol w:w="3644"/>
        <w:gridCol w:w="3108"/>
      </w:tblGrid>
      <w:tr w:rsidR="00833BD9" w14:paraId="71D64949" w14:textId="77777777" w:rsidTr="009E3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46" w14:textId="77777777" w:rsidR="00833BD9" w:rsidRDefault="00C85BB6" w:rsidP="00833BD9">
            <w:r>
              <w:t>Champ</w:t>
            </w:r>
          </w:p>
        </w:tc>
        <w:tc>
          <w:tcPr>
            <w:tcW w:w="3644" w:type="dxa"/>
          </w:tcPr>
          <w:p w14:paraId="71D64947" w14:textId="77777777" w:rsidR="00833BD9" w:rsidRDefault="00C85BB6" w:rsidP="00833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Élément donné</w:t>
            </w:r>
          </w:p>
        </w:tc>
        <w:tc>
          <w:tcPr>
            <w:tcW w:w="3108" w:type="dxa"/>
          </w:tcPr>
          <w:p w14:paraId="71D64948" w14:textId="77777777" w:rsidR="00833BD9" w:rsidRDefault="00C85BB6" w:rsidP="00833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33BD9" w14:paraId="71D6494D" w14:textId="77777777" w:rsidTr="009E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D6494A" w14:textId="77777777" w:rsidR="00833BD9" w:rsidRPr="009E394C" w:rsidRDefault="00833BD9" w:rsidP="00833BD9">
            <w:pPr>
              <w:rPr>
                <w:color w:val="4F81BD" w:themeColor="accent1"/>
              </w:rPr>
            </w:pPr>
            <w:r w:rsidRPr="009E394C">
              <w:rPr>
                <w:color w:val="4F81BD" w:themeColor="accent1"/>
              </w:rPr>
              <w:t>MANDT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14:paraId="71D6494B" w14:textId="77777777" w:rsidR="00833BD9" w:rsidRPr="00146BF3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F3">
              <w:t>MANDT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D6494C" w14:textId="77777777" w:rsidR="00833BD9" w:rsidRPr="00EB7A34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4">
              <w:t>Mandant</w:t>
            </w:r>
          </w:p>
        </w:tc>
      </w:tr>
      <w:tr w:rsidR="00833BD9" w14:paraId="71D64951" w14:textId="77777777" w:rsidTr="009E3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4E" w14:textId="77777777" w:rsidR="00833BD9" w:rsidRPr="009E394C" w:rsidRDefault="00833BD9" w:rsidP="00833BD9">
            <w:pPr>
              <w:rPr>
                <w:color w:val="4F81BD" w:themeColor="accent1"/>
              </w:rPr>
            </w:pPr>
            <w:r w:rsidRPr="009E394C">
              <w:rPr>
                <w:color w:val="4F81BD" w:themeColor="accent1"/>
              </w:rPr>
              <w:t>PROGRAMM</w:t>
            </w:r>
          </w:p>
        </w:tc>
        <w:tc>
          <w:tcPr>
            <w:tcW w:w="3644" w:type="dxa"/>
          </w:tcPr>
          <w:p w14:paraId="71D6494F" w14:textId="77777777" w:rsidR="00833BD9" w:rsidRPr="00146BF3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BF3">
              <w:t>PROGRAMM</w:t>
            </w:r>
          </w:p>
        </w:tc>
        <w:tc>
          <w:tcPr>
            <w:tcW w:w="3108" w:type="dxa"/>
          </w:tcPr>
          <w:p w14:paraId="71D64950" w14:textId="77777777" w:rsidR="00833BD9" w:rsidRPr="00EB7A34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34">
              <w:t>Nom du programme ABAP</w:t>
            </w:r>
          </w:p>
        </w:tc>
      </w:tr>
      <w:tr w:rsidR="00833BD9" w14:paraId="71D64955" w14:textId="77777777" w:rsidTr="009E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D64952" w14:textId="77777777" w:rsidR="00833BD9" w:rsidRPr="002109F6" w:rsidRDefault="00833BD9" w:rsidP="00833BD9">
            <w:r w:rsidRPr="002109F6">
              <w:t>TRACE_RUNTIME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14:paraId="71D64953" w14:textId="77777777" w:rsidR="00833BD9" w:rsidRPr="00146BF3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F3">
              <w:t>ZTEC_TRACE_RUNTIME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D64954" w14:textId="77777777" w:rsidR="00833BD9" w:rsidRPr="00EB7A34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4">
              <w:t>Trace durée d'exécution ?</w:t>
            </w:r>
          </w:p>
        </w:tc>
      </w:tr>
      <w:tr w:rsidR="00833BD9" w14:paraId="71D64959" w14:textId="77777777" w:rsidTr="009E3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56" w14:textId="77777777" w:rsidR="00833BD9" w:rsidRPr="002109F6" w:rsidRDefault="00833BD9" w:rsidP="00833BD9">
            <w:r w:rsidRPr="002109F6">
              <w:t>TRACE_MEMORY</w:t>
            </w:r>
          </w:p>
        </w:tc>
        <w:tc>
          <w:tcPr>
            <w:tcW w:w="3644" w:type="dxa"/>
          </w:tcPr>
          <w:p w14:paraId="71D64957" w14:textId="77777777" w:rsidR="00833BD9" w:rsidRPr="00146BF3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BF3">
              <w:t>ZTEC_TRACE_MEMORY</w:t>
            </w:r>
          </w:p>
        </w:tc>
        <w:tc>
          <w:tcPr>
            <w:tcW w:w="3108" w:type="dxa"/>
          </w:tcPr>
          <w:p w14:paraId="71D64958" w14:textId="77777777" w:rsidR="00833BD9" w:rsidRPr="00EB7A34" w:rsidRDefault="00833BD9" w:rsidP="00833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34">
              <w:t>Trace l'Empreinte mémoire ?</w:t>
            </w:r>
          </w:p>
        </w:tc>
      </w:tr>
      <w:tr w:rsidR="00833BD9" w14:paraId="71D6495D" w14:textId="77777777" w:rsidTr="009E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D6495A" w14:textId="77777777" w:rsidR="00833BD9" w:rsidRPr="002109F6" w:rsidRDefault="00833BD9" w:rsidP="00833BD9">
            <w:r w:rsidRPr="002109F6">
              <w:t>TAKE_MEMORY_SNAPSHOT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14:paraId="71D6495B" w14:textId="77777777" w:rsidR="00833BD9" w:rsidRPr="00146BF3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BF3">
              <w:t>ZTEC_TAKE_MEMORY_SNAPSHOT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D6495C" w14:textId="77777777" w:rsidR="00833BD9" w:rsidRDefault="00833BD9" w:rsidP="00833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A34">
              <w:t>Capture empreinte mémoire</w:t>
            </w:r>
          </w:p>
        </w:tc>
      </w:tr>
    </w:tbl>
    <w:p w14:paraId="71D6495E" w14:textId="77777777" w:rsidR="009E394C" w:rsidRPr="009B527D" w:rsidRDefault="009E394C" w:rsidP="009E394C">
      <w:pPr>
        <w:rPr>
          <w:sz w:val="14"/>
        </w:rPr>
      </w:pPr>
      <w:r w:rsidRPr="009B527D">
        <w:rPr>
          <w:sz w:val="14"/>
        </w:rPr>
        <w:t xml:space="preserve">Légende : </w:t>
      </w:r>
      <w:r w:rsidRPr="009B527D">
        <w:rPr>
          <w:color w:val="0070C0"/>
          <w:sz w:val="14"/>
        </w:rPr>
        <w:t xml:space="preserve">Clefs, </w:t>
      </w:r>
      <w:r w:rsidRPr="009B527D">
        <w:rPr>
          <w:sz w:val="14"/>
        </w:rPr>
        <w:t>données</w:t>
      </w:r>
    </w:p>
    <w:p w14:paraId="71D6495F" w14:textId="77777777" w:rsidR="00833BD9" w:rsidRDefault="00833BD9" w:rsidP="00833BD9"/>
    <w:p w14:paraId="71D64960" w14:textId="77777777" w:rsidR="00B73EBB" w:rsidRDefault="00B73EBB" w:rsidP="00B73EBB">
      <w:pPr>
        <w:pStyle w:val="LongchampTitre11"/>
      </w:pPr>
      <w:r>
        <w:t>Table d'historique - ZTEC_T_TRACE</w:t>
      </w:r>
    </w:p>
    <w:p w14:paraId="71D64961" w14:textId="77777777" w:rsidR="00B73EBB" w:rsidRDefault="00B73EBB" w:rsidP="00B73EBB"/>
    <w:p w14:paraId="71D64962" w14:textId="77777777" w:rsidR="00B73EBB" w:rsidRDefault="007A31C2" w:rsidP="00B73EBB">
      <w:r>
        <w:t xml:space="preserve">Cette table contient les différentes Traces </w:t>
      </w:r>
      <w:r w:rsidR="002A6413">
        <w:t>enregistrées</w:t>
      </w:r>
      <w:r>
        <w:t>.</w:t>
      </w:r>
    </w:p>
    <w:p w14:paraId="71D64963" w14:textId="77777777" w:rsidR="007A31C2" w:rsidRDefault="007A31C2" w:rsidP="00B73EBB"/>
    <w:tbl>
      <w:tblPr>
        <w:tblStyle w:val="Listeclaire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2"/>
        <w:gridCol w:w="3644"/>
        <w:gridCol w:w="3108"/>
      </w:tblGrid>
      <w:tr w:rsidR="00B73EBB" w14:paraId="71D64967" w14:textId="77777777" w:rsidTr="0031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64" w14:textId="77777777" w:rsidR="00B73EBB" w:rsidRDefault="00B73EBB" w:rsidP="003153AA">
            <w:r>
              <w:t>Champ</w:t>
            </w:r>
          </w:p>
        </w:tc>
        <w:tc>
          <w:tcPr>
            <w:tcW w:w="3644" w:type="dxa"/>
          </w:tcPr>
          <w:p w14:paraId="71D64965" w14:textId="77777777" w:rsidR="00B73EBB" w:rsidRDefault="00B73EBB" w:rsidP="00315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Élément donné</w:t>
            </w:r>
          </w:p>
        </w:tc>
        <w:tc>
          <w:tcPr>
            <w:tcW w:w="3108" w:type="dxa"/>
          </w:tcPr>
          <w:p w14:paraId="71D64966" w14:textId="77777777" w:rsidR="00B73EBB" w:rsidRDefault="00B73EBB" w:rsidP="003153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5184" w14:paraId="71D6496B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D64968" w14:textId="77777777"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MANDT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14:paraId="71D64969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MANDT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D6496A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Mandant</w:t>
            </w:r>
          </w:p>
        </w:tc>
      </w:tr>
      <w:tr w:rsidR="00FE5184" w14:paraId="71D6496F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6C" w14:textId="77777777"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GUID_RUNTIME</w:t>
            </w:r>
          </w:p>
        </w:tc>
        <w:tc>
          <w:tcPr>
            <w:tcW w:w="3644" w:type="dxa"/>
          </w:tcPr>
          <w:p w14:paraId="71D6496D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ZTEC_GUID_RUNTIME</w:t>
            </w:r>
          </w:p>
        </w:tc>
        <w:tc>
          <w:tcPr>
            <w:tcW w:w="3108" w:type="dxa"/>
          </w:tcPr>
          <w:p w14:paraId="71D6496E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ID Unique trace</w:t>
            </w:r>
          </w:p>
        </w:tc>
      </w:tr>
      <w:tr w:rsidR="00FE5184" w14:paraId="71D64973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D64970" w14:textId="77777777"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PROGRAMM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14:paraId="71D64971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PROGRAMM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D64972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Nom du programme ABAP</w:t>
            </w:r>
          </w:p>
        </w:tc>
      </w:tr>
      <w:tr w:rsidR="00FE5184" w14:paraId="71D64977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74" w14:textId="77777777" w:rsidR="00FE5184" w:rsidRPr="00FE5184" w:rsidRDefault="00FE5184" w:rsidP="00FE5184">
            <w:pPr>
              <w:rPr>
                <w:color w:val="4F81BD" w:themeColor="accent1"/>
              </w:rPr>
            </w:pPr>
            <w:r w:rsidRPr="00FE5184">
              <w:rPr>
                <w:color w:val="4F81BD" w:themeColor="accent1"/>
              </w:rPr>
              <w:t>TRACE_NO</w:t>
            </w:r>
          </w:p>
        </w:tc>
        <w:tc>
          <w:tcPr>
            <w:tcW w:w="3644" w:type="dxa"/>
          </w:tcPr>
          <w:p w14:paraId="71D64975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ZTEC_TRACE_NO</w:t>
            </w:r>
          </w:p>
        </w:tc>
        <w:tc>
          <w:tcPr>
            <w:tcW w:w="3108" w:type="dxa"/>
          </w:tcPr>
          <w:p w14:paraId="71D64976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Numéro de Trace</w:t>
            </w:r>
          </w:p>
        </w:tc>
      </w:tr>
      <w:tr w:rsidR="00FE5184" w14:paraId="71D6497B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1D64978" w14:textId="77777777" w:rsidR="00FE5184" w:rsidRPr="00E15C02" w:rsidRDefault="00FE5184" w:rsidP="00FE5184">
            <w:r w:rsidRPr="00E15C02">
              <w:t>ID</w:t>
            </w:r>
          </w:p>
        </w:tc>
        <w:tc>
          <w:tcPr>
            <w:tcW w:w="3644" w:type="dxa"/>
            <w:tcBorders>
              <w:top w:val="none" w:sz="0" w:space="0" w:color="auto"/>
              <w:bottom w:val="none" w:sz="0" w:space="0" w:color="auto"/>
            </w:tcBorders>
          </w:tcPr>
          <w:p w14:paraId="71D64979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ZTEC_ID</w:t>
            </w:r>
          </w:p>
        </w:tc>
        <w:tc>
          <w:tcPr>
            <w:tcW w:w="31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1D6497A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ID Séquence</w:t>
            </w:r>
          </w:p>
        </w:tc>
      </w:tr>
      <w:tr w:rsidR="00FE5184" w14:paraId="71D6497F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7C" w14:textId="77777777" w:rsidR="00FE5184" w:rsidRPr="00E15C02" w:rsidRDefault="00FE5184" w:rsidP="00FE5184">
            <w:r w:rsidRPr="00E15C02">
              <w:t>SEQNR</w:t>
            </w:r>
          </w:p>
        </w:tc>
        <w:tc>
          <w:tcPr>
            <w:tcW w:w="3644" w:type="dxa"/>
          </w:tcPr>
          <w:p w14:paraId="71D6497D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ZTEC_SEQNR</w:t>
            </w:r>
          </w:p>
        </w:tc>
        <w:tc>
          <w:tcPr>
            <w:tcW w:w="3108" w:type="dxa"/>
          </w:tcPr>
          <w:p w14:paraId="71D6497E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Numéro de séquence</w:t>
            </w:r>
          </w:p>
        </w:tc>
      </w:tr>
      <w:tr w:rsidR="00FE5184" w14:paraId="71D64983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80" w14:textId="77777777" w:rsidR="00FE5184" w:rsidRPr="00E15C02" w:rsidRDefault="00FE5184" w:rsidP="00FE5184">
            <w:r w:rsidRPr="00E15C02">
              <w:t>TIME_START</w:t>
            </w:r>
          </w:p>
        </w:tc>
        <w:tc>
          <w:tcPr>
            <w:tcW w:w="3644" w:type="dxa"/>
          </w:tcPr>
          <w:p w14:paraId="71D64981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TIMESTAMP</w:t>
            </w:r>
          </w:p>
        </w:tc>
        <w:tc>
          <w:tcPr>
            <w:tcW w:w="3108" w:type="dxa"/>
          </w:tcPr>
          <w:p w14:paraId="71D64982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Horodatage UTC en abrégé (</w:t>
            </w:r>
            <w:proofErr w:type="spellStart"/>
            <w:r w:rsidRPr="00863D7A">
              <w:t>AAAAMMJJhhmmss</w:t>
            </w:r>
            <w:proofErr w:type="spellEnd"/>
            <w:r w:rsidRPr="00863D7A">
              <w:t>)</w:t>
            </w:r>
          </w:p>
        </w:tc>
      </w:tr>
      <w:tr w:rsidR="00FE5184" w14:paraId="71D64987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84" w14:textId="77777777" w:rsidR="00FE5184" w:rsidRPr="00E15C02" w:rsidRDefault="00FE5184" w:rsidP="00FE5184">
            <w:r w:rsidRPr="00E15C02">
              <w:t>TIME_STOP</w:t>
            </w:r>
          </w:p>
        </w:tc>
        <w:tc>
          <w:tcPr>
            <w:tcW w:w="3644" w:type="dxa"/>
          </w:tcPr>
          <w:p w14:paraId="71D64985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TIMESTAMP</w:t>
            </w:r>
          </w:p>
        </w:tc>
        <w:tc>
          <w:tcPr>
            <w:tcW w:w="3108" w:type="dxa"/>
          </w:tcPr>
          <w:p w14:paraId="71D64986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Horodatage UTC en abrégé (</w:t>
            </w:r>
            <w:proofErr w:type="spellStart"/>
            <w:r w:rsidRPr="00863D7A">
              <w:t>AAAAMMJJhhmmss</w:t>
            </w:r>
            <w:proofErr w:type="spellEnd"/>
            <w:r w:rsidRPr="00863D7A">
              <w:t>)</w:t>
            </w:r>
          </w:p>
        </w:tc>
      </w:tr>
      <w:tr w:rsidR="00FE5184" w14:paraId="71D6498B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88" w14:textId="77777777" w:rsidR="00FE5184" w:rsidRPr="00E15C02" w:rsidRDefault="00FE5184" w:rsidP="00FE5184">
            <w:r w:rsidRPr="00E15C02">
              <w:t>RTIME_START</w:t>
            </w:r>
          </w:p>
        </w:tc>
        <w:tc>
          <w:tcPr>
            <w:tcW w:w="3644" w:type="dxa"/>
          </w:tcPr>
          <w:p w14:paraId="71D64989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14:paraId="71D6498A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Début d'exécution</w:t>
            </w:r>
          </w:p>
        </w:tc>
      </w:tr>
      <w:tr w:rsidR="00FE5184" w14:paraId="71D6498F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8C" w14:textId="77777777" w:rsidR="00FE5184" w:rsidRPr="00E15C02" w:rsidRDefault="00FE5184" w:rsidP="00FE5184">
            <w:r w:rsidRPr="00E15C02">
              <w:t>RTIME_END</w:t>
            </w:r>
          </w:p>
        </w:tc>
        <w:tc>
          <w:tcPr>
            <w:tcW w:w="3644" w:type="dxa"/>
          </w:tcPr>
          <w:p w14:paraId="71D6498D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14:paraId="71D6498E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Fin d'exécution</w:t>
            </w:r>
          </w:p>
        </w:tc>
      </w:tr>
      <w:tr w:rsidR="00FE5184" w14:paraId="71D64993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90" w14:textId="77777777" w:rsidR="00FE5184" w:rsidRPr="00E15C02" w:rsidRDefault="00FE5184" w:rsidP="00FE5184">
            <w:r w:rsidRPr="00E15C02">
              <w:t>RTIME_DURATION</w:t>
            </w:r>
          </w:p>
        </w:tc>
        <w:tc>
          <w:tcPr>
            <w:tcW w:w="3644" w:type="dxa"/>
          </w:tcPr>
          <w:p w14:paraId="71D64991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8" w:type="dxa"/>
          </w:tcPr>
          <w:p w14:paraId="71D64992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Durée d'exécution</w:t>
            </w:r>
          </w:p>
        </w:tc>
      </w:tr>
      <w:tr w:rsidR="00FE5184" w14:paraId="71D64997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94" w14:textId="77777777" w:rsidR="00FE5184" w:rsidRPr="00E15C02" w:rsidRDefault="00FE5184" w:rsidP="00FE5184">
            <w:r w:rsidRPr="00E15C02">
              <w:t>MEM_BEFORE</w:t>
            </w:r>
          </w:p>
        </w:tc>
        <w:tc>
          <w:tcPr>
            <w:tcW w:w="3644" w:type="dxa"/>
          </w:tcPr>
          <w:p w14:paraId="71D64995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ABAP_MSIZE</w:t>
            </w:r>
          </w:p>
        </w:tc>
        <w:tc>
          <w:tcPr>
            <w:tcW w:w="3108" w:type="dxa"/>
          </w:tcPr>
          <w:p w14:paraId="71D64996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Type DEC correct pour nombre entier 64 octets</w:t>
            </w:r>
          </w:p>
        </w:tc>
      </w:tr>
      <w:tr w:rsidR="00FE5184" w14:paraId="71D6499B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98" w14:textId="77777777" w:rsidR="00FE5184" w:rsidRPr="00E15C02" w:rsidRDefault="00FE5184" w:rsidP="00FE5184">
            <w:r w:rsidRPr="00E15C02">
              <w:t>MEM_AFTER</w:t>
            </w:r>
          </w:p>
        </w:tc>
        <w:tc>
          <w:tcPr>
            <w:tcW w:w="3644" w:type="dxa"/>
          </w:tcPr>
          <w:p w14:paraId="71D64999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ABAP_MSIZE</w:t>
            </w:r>
          </w:p>
        </w:tc>
        <w:tc>
          <w:tcPr>
            <w:tcW w:w="3108" w:type="dxa"/>
          </w:tcPr>
          <w:p w14:paraId="71D6499A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Type DEC correct pour nombre entier 64 octets</w:t>
            </w:r>
          </w:p>
        </w:tc>
      </w:tr>
      <w:tr w:rsidR="00FE5184" w14:paraId="71D6499F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9C" w14:textId="77777777" w:rsidR="00FE5184" w:rsidRPr="00E15C02" w:rsidRDefault="00FE5184" w:rsidP="00FE5184">
            <w:r w:rsidRPr="00E15C02">
              <w:t>MEM_ALLOCATED</w:t>
            </w:r>
          </w:p>
        </w:tc>
        <w:tc>
          <w:tcPr>
            <w:tcW w:w="3644" w:type="dxa"/>
          </w:tcPr>
          <w:p w14:paraId="71D6499D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ABAP_MSIZE</w:t>
            </w:r>
          </w:p>
        </w:tc>
        <w:tc>
          <w:tcPr>
            <w:tcW w:w="3108" w:type="dxa"/>
          </w:tcPr>
          <w:p w14:paraId="71D6499E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Type DEC correct pour nombre entier 64 octets</w:t>
            </w:r>
          </w:p>
        </w:tc>
      </w:tr>
      <w:tr w:rsidR="00FE5184" w14:paraId="71D649A3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A0" w14:textId="77777777" w:rsidR="00FE5184" w:rsidRPr="00E15C02" w:rsidRDefault="00FE5184" w:rsidP="00FE5184">
            <w:r w:rsidRPr="00E15C02">
              <w:t>OBJECT_ID</w:t>
            </w:r>
          </w:p>
        </w:tc>
        <w:tc>
          <w:tcPr>
            <w:tcW w:w="3644" w:type="dxa"/>
          </w:tcPr>
          <w:p w14:paraId="71D649A1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ZTEC_OBJECT_ID</w:t>
            </w:r>
          </w:p>
        </w:tc>
        <w:tc>
          <w:tcPr>
            <w:tcW w:w="3108" w:type="dxa"/>
          </w:tcPr>
          <w:p w14:paraId="71D649A2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Identifiant Objet</w:t>
            </w:r>
          </w:p>
        </w:tc>
      </w:tr>
      <w:tr w:rsidR="00FE5184" w14:paraId="71D649A7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A4" w14:textId="77777777" w:rsidR="00FE5184" w:rsidRPr="00E15C02" w:rsidRDefault="00FE5184" w:rsidP="00FE5184">
            <w:r w:rsidRPr="00E15C02">
              <w:t>DESCRIPTION</w:t>
            </w:r>
          </w:p>
        </w:tc>
        <w:tc>
          <w:tcPr>
            <w:tcW w:w="3644" w:type="dxa"/>
          </w:tcPr>
          <w:p w14:paraId="71D649A5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ZTEC_DESCRIPTION</w:t>
            </w:r>
          </w:p>
        </w:tc>
        <w:tc>
          <w:tcPr>
            <w:tcW w:w="3108" w:type="dxa"/>
          </w:tcPr>
          <w:p w14:paraId="71D649A6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Description de la trace</w:t>
            </w:r>
          </w:p>
        </w:tc>
      </w:tr>
      <w:tr w:rsidR="00FE5184" w14:paraId="71D649AB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A8" w14:textId="77777777" w:rsidR="00FE5184" w:rsidRPr="00E15C02" w:rsidRDefault="00FE5184" w:rsidP="00FE5184">
            <w:r w:rsidRPr="00E15C02">
              <w:t>EXEC_BY</w:t>
            </w:r>
          </w:p>
        </w:tc>
        <w:tc>
          <w:tcPr>
            <w:tcW w:w="3644" w:type="dxa"/>
          </w:tcPr>
          <w:p w14:paraId="71D649A9" w14:textId="77777777" w:rsidR="00FE5184" w:rsidRPr="005B3F75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UNAME</w:t>
            </w:r>
          </w:p>
        </w:tc>
        <w:tc>
          <w:tcPr>
            <w:tcW w:w="3108" w:type="dxa"/>
          </w:tcPr>
          <w:p w14:paraId="71D649AA" w14:textId="77777777" w:rsidR="00FE5184" w:rsidRPr="00863D7A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Nom d'utilisateur</w:t>
            </w:r>
          </w:p>
        </w:tc>
      </w:tr>
      <w:tr w:rsidR="00FE5184" w14:paraId="71D649AF" w14:textId="77777777" w:rsidTr="0031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AC" w14:textId="77777777" w:rsidR="00FE5184" w:rsidRPr="00E15C02" w:rsidRDefault="00FE5184" w:rsidP="00FE5184">
            <w:r w:rsidRPr="00E15C02">
              <w:t>EXEC_DATE</w:t>
            </w:r>
          </w:p>
        </w:tc>
        <w:tc>
          <w:tcPr>
            <w:tcW w:w="3644" w:type="dxa"/>
          </w:tcPr>
          <w:p w14:paraId="71D649AD" w14:textId="77777777" w:rsidR="00FE5184" w:rsidRPr="005B3F75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F75">
              <w:t>DATUM</w:t>
            </w:r>
          </w:p>
        </w:tc>
        <w:tc>
          <w:tcPr>
            <w:tcW w:w="3108" w:type="dxa"/>
          </w:tcPr>
          <w:p w14:paraId="71D649AE" w14:textId="77777777" w:rsidR="00FE5184" w:rsidRPr="00863D7A" w:rsidRDefault="00FE5184" w:rsidP="00FE5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3D7A">
              <w:t>Date</w:t>
            </w:r>
          </w:p>
        </w:tc>
      </w:tr>
      <w:tr w:rsidR="00FE5184" w14:paraId="71D649B3" w14:textId="77777777" w:rsidTr="0031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2" w:type="dxa"/>
          </w:tcPr>
          <w:p w14:paraId="71D649B0" w14:textId="77777777" w:rsidR="00FE5184" w:rsidRDefault="00FE5184" w:rsidP="00FE5184">
            <w:r w:rsidRPr="00E15C02">
              <w:t>EXEC_TIME</w:t>
            </w:r>
          </w:p>
        </w:tc>
        <w:tc>
          <w:tcPr>
            <w:tcW w:w="3644" w:type="dxa"/>
          </w:tcPr>
          <w:p w14:paraId="71D649B1" w14:textId="77777777" w:rsidR="00FE5184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3F75">
              <w:t>UZEIT</w:t>
            </w:r>
          </w:p>
        </w:tc>
        <w:tc>
          <w:tcPr>
            <w:tcW w:w="3108" w:type="dxa"/>
          </w:tcPr>
          <w:p w14:paraId="71D649B2" w14:textId="77777777" w:rsidR="00FE5184" w:rsidRDefault="00FE5184" w:rsidP="00FE5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3D7A">
              <w:t>Heure</w:t>
            </w:r>
          </w:p>
        </w:tc>
      </w:tr>
    </w:tbl>
    <w:p w14:paraId="71D649B4" w14:textId="77777777" w:rsidR="00B73EBB" w:rsidRPr="009B527D" w:rsidRDefault="00B73EBB" w:rsidP="00B73EBB">
      <w:pPr>
        <w:rPr>
          <w:sz w:val="14"/>
        </w:rPr>
      </w:pPr>
      <w:r w:rsidRPr="009B527D">
        <w:rPr>
          <w:sz w:val="14"/>
        </w:rPr>
        <w:t xml:space="preserve">Légende : </w:t>
      </w:r>
      <w:r w:rsidRPr="009B527D">
        <w:rPr>
          <w:color w:val="0070C0"/>
          <w:sz w:val="14"/>
        </w:rPr>
        <w:t xml:space="preserve">Clefs, </w:t>
      </w:r>
      <w:r w:rsidRPr="009B527D">
        <w:rPr>
          <w:sz w:val="14"/>
        </w:rPr>
        <w:t>données</w:t>
      </w:r>
    </w:p>
    <w:p w14:paraId="71D649B5" w14:textId="77777777" w:rsidR="00836038" w:rsidRDefault="00836038">
      <w:pPr>
        <w:spacing w:after="200"/>
      </w:pPr>
      <w:r>
        <w:br w:type="page"/>
      </w:r>
    </w:p>
    <w:p w14:paraId="71D649B6" w14:textId="77777777" w:rsidR="00DE5419" w:rsidRDefault="006D437B" w:rsidP="00DE5419">
      <w:pPr>
        <w:pStyle w:val="LongchampTitre11"/>
      </w:pPr>
      <w:r>
        <w:lastRenderedPageBreak/>
        <w:t>Principe de fonctionnement</w:t>
      </w:r>
      <w:bookmarkEnd w:id="11"/>
      <w:r>
        <w:t xml:space="preserve"> </w:t>
      </w:r>
    </w:p>
    <w:p w14:paraId="71D649B7" w14:textId="77777777" w:rsidR="006D437B" w:rsidRDefault="009E50ED" w:rsidP="006D437B">
      <w:r>
        <w:rPr>
          <w:noProof/>
          <w:lang w:eastAsia="fr-FR"/>
        </w:rPr>
        <w:drawing>
          <wp:inline distT="0" distB="0" distL="0" distR="0" wp14:anchorId="71D649FD" wp14:editId="71D649FE">
            <wp:extent cx="6567021" cy="2272145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20" cy="22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49B8" w14:textId="77777777" w:rsidR="002A3F8D" w:rsidRDefault="006D437B" w:rsidP="00DE56A7">
      <w:pPr>
        <w:pStyle w:val="LongchampTitre11"/>
      </w:pPr>
      <w:bookmarkStart w:id="12" w:name="_Toc431908328"/>
      <w:r>
        <w:t>Utilisation</w:t>
      </w:r>
      <w:bookmarkEnd w:id="12"/>
    </w:p>
    <w:p w14:paraId="71D649B9" w14:textId="77777777" w:rsidR="00BD1787" w:rsidRDefault="00D53974" w:rsidP="00BD1787">
      <w:r>
        <w:t>Voici le principe d'utilisation :</w:t>
      </w:r>
    </w:p>
    <w:p w14:paraId="71D649BA" w14:textId="77777777" w:rsidR="000227F4" w:rsidRDefault="000227F4" w:rsidP="00A22661">
      <w:pPr>
        <w:pStyle w:val="Paragraphedeliste"/>
        <w:numPr>
          <w:ilvl w:val="0"/>
          <w:numId w:val="39"/>
        </w:numPr>
      </w:pPr>
      <w:r>
        <w:t>Deux modes de fonctionnement possible :</w:t>
      </w:r>
    </w:p>
    <w:p w14:paraId="71D649BB" w14:textId="77777777" w:rsidR="000227F4" w:rsidRDefault="000227F4" w:rsidP="000227F4">
      <w:pPr>
        <w:pStyle w:val="Paragraphedeliste"/>
        <w:numPr>
          <w:ilvl w:val="1"/>
          <w:numId w:val="39"/>
        </w:numPr>
      </w:pPr>
      <w:r>
        <w:t>Création d'une instance de la classe "</w:t>
      </w:r>
      <w:r>
        <w:rPr>
          <w:b/>
        </w:rPr>
        <w:t>ZCL_RUNTIME_AND_MEMORY_UTIL</w:t>
      </w:r>
      <w:r>
        <w:t>" avec les paramètres :</w:t>
      </w:r>
    </w:p>
    <w:p w14:paraId="71D649BC" w14:textId="77777777" w:rsidR="000227F4" w:rsidRDefault="000227F4" w:rsidP="000227F4">
      <w:pPr>
        <w:pStyle w:val="Paragraphedeliste"/>
        <w:numPr>
          <w:ilvl w:val="2"/>
          <w:numId w:val="39"/>
        </w:numPr>
      </w:pPr>
      <w:r w:rsidRPr="00B6113A">
        <w:rPr>
          <w:color w:val="4F81BD" w:themeColor="accent1"/>
        </w:rPr>
        <w:t>Activation trace Durée d'exécution</w:t>
      </w:r>
    </w:p>
    <w:p w14:paraId="71D649BD" w14:textId="77777777" w:rsidR="000227F4" w:rsidRDefault="000227F4" w:rsidP="000227F4">
      <w:pPr>
        <w:pStyle w:val="Paragraphedeliste"/>
        <w:numPr>
          <w:ilvl w:val="2"/>
          <w:numId w:val="39"/>
        </w:numPr>
      </w:pPr>
      <w:r w:rsidRPr="00B6113A">
        <w:rPr>
          <w:color w:val="4F81BD" w:themeColor="accent1"/>
        </w:rPr>
        <w:t>Activation trace Empreinte mémoire</w:t>
      </w:r>
    </w:p>
    <w:p w14:paraId="71D649BE" w14:textId="77777777" w:rsidR="00B6113A" w:rsidRPr="00B6113A" w:rsidRDefault="00B6113A" w:rsidP="00B6113A">
      <w:pPr>
        <w:pStyle w:val="Paragraphedeliste"/>
        <w:ind w:left="1104" w:firstLine="336"/>
        <w:rPr>
          <w:color w:val="0070C0"/>
          <w:sz w:val="16"/>
        </w:rPr>
      </w:pPr>
      <w:r w:rsidRPr="00B6113A">
        <w:rPr>
          <w:sz w:val="16"/>
        </w:rPr>
        <w:t>Légende :</w:t>
      </w:r>
      <w:r w:rsidR="003B7D26">
        <w:rPr>
          <w:sz w:val="16"/>
        </w:rPr>
        <w:t xml:space="preserve"> </w:t>
      </w:r>
      <w:r w:rsidRPr="00B6113A">
        <w:rPr>
          <w:color w:val="0070C0"/>
          <w:sz w:val="16"/>
        </w:rPr>
        <w:t>Facultatif</w:t>
      </w:r>
    </w:p>
    <w:p w14:paraId="71D649BF" w14:textId="77777777" w:rsidR="00641A8C" w:rsidRDefault="00641A8C" w:rsidP="00641A8C">
      <w:pPr>
        <w:pStyle w:val="Paragraphedeliste"/>
        <w:ind w:left="2160"/>
      </w:pPr>
    </w:p>
    <w:p w14:paraId="71D649C0" w14:textId="77777777" w:rsidR="000227F4" w:rsidRDefault="000227F4" w:rsidP="000227F4">
      <w:pPr>
        <w:pStyle w:val="Paragraphedeliste"/>
        <w:numPr>
          <w:ilvl w:val="1"/>
          <w:numId w:val="39"/>
        </w:numPr>
      </w:pPr>
      <w:r>
        <w:t>Appel de la méthode "</w:t>
      </w:r>
      <w:r w:rsidRPr="000227F4">
        <w:rPr>
          <w:b/>
        </w:rPr>
        <w:t>CREATE_RUNTIME_UTIL</w:t>
      </w:r>
      <w:r>
        <w:t>" avec :</w:t>
      </w:r>
    </w:p>
    <w:p w14:paraId="71D649C1" w14:textId="77777777" w:rsidR="000227F4" w:rsidRDefault="000227F4" w:rsidP="000227F4">
      <w:pPr>
        <w:pStyle w:val="Paragraphedeliste"/>
        <w:numPr>
          <w:ilvl w:val="2"/>
          <w:numId w:val="39"/>
        </w:numPr>
      </w:pPr>
      <w:r w:rsidRPr="00B6113A">
        <w:rPr>
          <w:color w:val="00B050"/>
        </w:rPr>
        <w:t xml:space="preserve">Nom du programme </w:t>
      </w:r>
      <w:r>
        <w:t>- Fait référence à l'identifiant "</w:t>
      </w:r>
      <w:r w:rsidRPr="000227F4">
        <w:rPr>
          <w:b/>
        </w:rPr>
        <w:t>PROGRAMM</w:t>
      </w:r>
      <w:r>
        <w:t>" de la table "</w:t>
      </w:r>
      <w:r>
        <w:rPr>
          <w:b/>
        </w:rPr>
        <w:t>ZTEC_TRACE_CONF</w:t>
      </w:r>
      <w:r>
        <w:t>".</w:t>
      </w:r>
    </w:p>
    <w:p w14:paraId="71D649C2" w14:textId="77777777" w:rsidR="00B6113A" w:rsidRPr="00B6113A" w:rsidRDefault="00B6113A" w:rsidP="00B6113A">
      <w:pPr>
        <w:pStyle w:val="Paragraphedeliste"/>
        <w:ind w:left="1428" w:firstLine="372"/>
        <w:rPr>
          <w:color w:val="0070C0"/>
          <w:sz w:val="16"/>
        </w:rPr>
      </w:pPr>
      <w:r w:rsidRPr="00B6113A">
        <w:rPr>
          <w:sz w:val="16"/>
        </w:rPr>
        <w:t xml:space="preserve">Légende : </w:t>
      </w:r>
      <w:r w:rsidRPr="00B6113A">
        <w:rPr>
          <w:color w:val="00B050"/>
          <w:sz w:val="16"/>
        </w:rPr>
        <w:t>Obligatoire</w:t>
      </w:r>
    </w:p>
    <w:p w14:paraId="71D649C3" w14:textId="77777777" w:rsidR="00B6113A" w:rsidRDefault="00B6113A" w:rsidP="00B6113A">
      <w:pPr>
        <w:ind w:left="1800"/>
      </w:pPr>
    </w:p>
    <w:p w14:paraId="71D649C4" w14:textId="77777777" w:rsidR="000227F4" w:rsidRDefault="000227F4" w:rsidP="000227F4">
      <w:pPr>
        <w:pStyle w:val="Paragraphedeliste"/>
        <w:numPr>
          <w:ilvl w:val="2"/>
          <w:numId w:val="39"/>
        </w:numPr>
      </w:pPr>
      <w:r>
        <w:t xml:space="preserve">Une instance sera créée uniquement si au moins un des indicateurs d'activation de Trace est </w:t>
      </w:r>
      <w:r w:rsidR="00641A8C">
        <w:t>coché</w:t>
      </w:r>
      <w:r>
        <w:t xml:space="preserve"> dans la table de configuration.</w:t>
      </w:r>
    </w:p>
    <w:p w14:paraId="71D649C5" w14:textId="77777777" w:rsidR="00C91F48" w:rsidRDefault="00C91F48" w:rsidP="00C91F48">
      <w:pPr>
        <w:pStyle w:val="Paragraphedeliste"/>
        <w:ind w:left="2160"/>
      </w:pPr>
    </w:p>
    <w:p w14:paraId="71D649C6" w14:textId="77777777" w:rsidR="00C91F48" w:rsidRDefault="00C91F48" w:rsidP="00C91F48">
      <w:pPr>
        <w:pStyle w:val="Paragraphedeliste"/>
        <w:numPr>
          <w:ilvl w:val="0"/>
          <w:numId w:val="39"/>
        </w:numPr>
      </w:pPr>
      <w:r>
        <w:t>Trace l'exécution du ou des traitements</w:t>
      </w:r>
      <w:r w:rsidR="002A3F8D">
        <w:t xml:space="preserve"> :</w:t>
      </w:r>
    </w:p>
    <w:p w14:paraId="71D649C7" w14:textId="77777777" w:rsidR="00C91F48" w:rsidRDefault="00C91F48" w:rsidP="00641A8C">
      <w:pPr>
        <w:pStyle w:val="Paragraphedeliste"/>
        <w:ind w:left="2160"/>
      </w:pPr>
    </w:p>
    <w:p w14:paraId="71D649C8" w14:textId="77777777" w:rsidR="00C91F48" w:rsidRDefault="00C91F48" w:rsidP="00F347FB">
      <w:pPr>
        <w:pStyle w:val="Paragraphedeliste"/>
        <w:ind w:left="2868"/>
      </w:pPr>
      <w:r>
        <w:rPr>
          <w:noProof/>
          <w:lang w:eastAsia="fr-FR"/>
        </w:rPr>
        <w:drawing>
          <wp:inline distT="0" distB="0" distL="0" distR="0" wp14:anchorId="71D649FF" wp14:editId="71D64A00">
            <wp:extent cx="2133600" cy="2126269"/>
            <wp:effectExtent l="0" t="0" r="0" b="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1D649C9" w14:textId="77777777" w:rsidR="00C91F48" w:rsidRDefault="00C91F48" w:rsidP="00641A8C">
      <w:pPr>
        <w:pStyle w:val="Paragraphedeliste"/>
        <w:ind w:left="2160"/>
      </w:pPr>
    </w:p>
    <w:p w14:paraId="71D649CA" w14:textId="77777777" w:rsidR="00641A8C" w:rsidRDefault="00641A8C" w:rsidP="00E00B8C">
      <w:pPr>
        <w:pStyle w:val="Paragraphedeliste"/>
        <w:numPr>
          <w:ilvl w:val="1"/>
          <w:numId w:val="39"/>
        </w:numPr>
      </w:pPr>
      <w:r>
        <w:t>Appel de la méthode "</w:t>
      </w:r>
      <w:r>
        <w:rPr>
          <w:b/>
        </w:rPr>
        <w:t>START</w:t>
      </w:r>
      <w:r>
        <w:t>" afin de démarrer une trace précise :</w:t>
      </w:r>
    </w:p>
    <w:p w14:paraId="71D649CB" w14:textId="77777777" w:rsidR="00641A8C" w:rsidRDefault="00641A8C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B050"/>
        </w:rPr>
        <w:lastRenderedPageBreak/>
        <w:t>ID de la trace</w:t>
      </w:r>
      <w:r w:rsidRPr="00836038">
        <w:rPr>
          <w:color w:val="00B050"/>
        </w:rPr>
        <w:t xml:space="preserve"> </w:t>
      </w:r>
      <w:r>
        <w:t xml:space="preserve">: Identifiant permettant de retrouver la trace dans la table historique </w:t>
      </w:r>
    </w:p>
    <w:p w14:paraId="71D649CC" w14:textId="77777777" w:rsidR="00836038" w:rsidRDefault="00641A8C" w:rsidP="00E00B8C">
      <w:pPr>
        <w:pStyle w:val="Paragraphedeliste"/>
        <w:numPr>
          <w:ilvl w:val="3"/>
          <w:numId w:val="39"/>
        </w:numPr>
      </w:pPr>
      <w:r>
        <w:t xml:space="preserve">Conseil </w:t>
      </w:r>
      <w:r w:rsidR="00836038">
        <w:t>: Mettre un identifiant texte</w:t>
      </w:r>
    </w:p>
    <w:p w14:paraId="71D649CD" w14:textId="77777777" w:rsidR="00641A8C" w:rsidRDefault="00836038" w:rsidP="00E00B8C">
      <w:pPr>
        <w:pStyle w:val="Paragraphedeliste"/>
        <w:numPr>
          <w:ilvl w:val="4"/>
          <w:numId w:val="39"/>
        </w:numPr>
      </w:pPr>
      <w:r>
        <w:t xml:space="preserve">Exemple : </w:t>
      </w:r>
      <w:r w:rsidR="00641A8C">
        <w:t>"TRACE_ALL_PROCESS"</w:t>
      </w:r>
      <w:r>
        <w:t xml:space="preserve"> pour indiquer que la trace portera sur l'ensemble du traitement.</w:t>
      </w:r>
    </w:p>
    <w:p w14:paraId="71D649CE" w14:textId="77777777" w:rsidR="00836038" w:rsidRPr="00836038" w:rsidRDefault="00836038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70C0"/>
        </w:rPr>
        <w:t>Numéro de séquence</w:t>
      </w:r>
      <w:r>
        <w:rPr>
          <w:color w:val="0070C0"/>
        </w:rPr>
        <w:t xml:space="preserve"> </w:t>
      </w:r>
      <w:r>
        <w:t xml:space="preserve">: Utile si on veut </w:t>
      </w:r>
      <w:proofErr w:type="gramStart"/>
      <w:r>
        <w:t>plusieurs entrée différentes</w:t>
      </w:r>
      <w:proofErr w:type="gramEnd"/>
      <w:r>
        <w:t xml:space="preserve"> pour un même ID de Trace</w:t>
      </w:r>
    </w:p>
    <w:p w14:paraId="71D649CF" w14:textId="77777777" w:rsidR="00836038" w:rsidRDefault="00836038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70C0"/>
        </w:rPr>
        <w:t>ID Objet</w:t>
      </w:r>
      <w:r>
        <w:rPr>
          <w:color w:val="0070C0"/>
        </w:rPr>
        <w:t xml:space="preserve"> </w:t>
      </w:r>
      <w:r>
        <w:t>: Permet de fournir une clef "métier" d'un objet</w:t>
      </w:r>
    </w:p>
    <w:p w14:paraId="71D649D0" w14:textId="77777777" w:rsidR="00836038" w:rsidRPr="00836038" w:rsidRDefault="00836038" w:rsidP="00E00B8C">
      <w:pPr>
        <w:pStyle w:val="Paragraphedeliste"/>
        <w:numPr>
          <w:ilvl w:val="3"/>
          <w:numId w:val="39"/>
        </w:numPr>
      </w:pPr>
      <w:r>
        <w:t>Exemple : Dans le cas d'un traitement sur une Livraison Sortante, il est intéressant de renseigner ce paramètre avec le numéro de la Livraison.</w:t>
      </w:r>
    </w:p>
    <w:p w14:paraId="71D649D1" w14:textId="77777777" w:rsidR="00836038" w:rsidRDefault="00836038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70C0"/>
        </w:rPr>
        <w:t>Description</w:t>
      </w:r>
      <w:r>
        <w:rPr>
          <w:color w:val="0070C0"/>
        </w:rPr>
        <w:t xml:space="preserve"> </w:t>
      </w:r>
      <w:r>
        <w:t xml:space="preserve">: Texte libre </w:t>
      </w:r>
    </w:p>
    <w:p w14:paraId="71D649D2" w14:textId="77777777" w:rsidR="00836038" w:rsidRDefault="00836038" w:rsidP="00E00B8C">
      <w:pPr>
        <w:ind w:left="1092" w:firstLine="708"/>
        <w:rPr>
          <w:color w:val="0070C0"/>
          <w:sz w:val="16"/>
        </w:rPr>
      </w:pPr>
      <w:r w:rsidRPr="00836038">
        <w:rPr>
          <w:sz w:val="16"/>
        </w:rPr>
        <w:t xml:space="preserve">Légende : </w:t>
      </w:r>
      <w:r w:rsidRPr="00836038">
        <w:rPr>
          <w:color w:val="00B050"/>
          <w:sz w:val="16"/>
        </w:rPr>
        <w:t xml:space="preserve">Obligatoire, </w:t>
      </w:r>
      <w:r>
        <w:rPr>
          <w:color w:val="0070C0"/>
          <w:sz w:val="16"/>
        </w:rPr>
        <w:t>Facultatif</w:t>
      </w:r>
    </w:p>
    <w:p w14:paraId="71D649D3" w14:textId="77777777" w:rsidR="00095945" w:rsidRPr="00095945" w:rsidRDefault="00095945" w:rsidP="00095945">
      <w:pPr>
        <w:ind w:left="708" w:firstLine="372"/>
        <w:rPr>
          <w:color w:val="0070C0"/>
          <w:sz w:val="16"/>
        </w:rPr>
      </w:pPr>
      <w:r>
        <w:rPr>
          <w:color w:val="0070C0"/>
          <w:sz w:val="16"/>
        </w:rPr>
        <w:tab/>
      </w:r>
      <w:r>
        <w:rPr>
          <w:color w:val="0070C0"/>
          <w:sz w:val="16"/>
        </w:rPr>
        <w:tab/>
      </w:r>
    </w:p>
    <w:p w14:paraId="71D649D4" w14:textId="77777777" w:rsidR="00095945" w:rsidRPr="00681396" w:rsidRDefault="00095945" w:rsidP="00E00B8C">
      <w:pPr>
        <w:pStyle w:val="Paragraphedeliste"/>
        <w:numPr>
          <w:ilvl w:val="1"/>
          <w:numId w:val="39"/>
        </w:numPr>
        <w:rPr>
          <w:shd w:val="pct15" w:color="auto" w:fill="FFFFFF"/>
        </w:rPr>
      </w:pPr>
      <w:r w:rsidRPr="00681396">
        <w:rPr>
          <w:shd w:val="pct15" w:color="auto" w:fill="FFFFFF"/>
        </w:rPr>
        <w:t>Exécution du traitement à tracer.</w:t>
      </w:r>
    </w:p>
    <w:p w14:paraId="71D649D5" w14:textId="77777777" w:rsidR="00095945" w:rsidRDefault="00095945" w:rsidP="00095945">
      <w:pPr>
        <w:pStyle w:val="Paragraphedeliste"/>
      </w:pPr>
    </w:p>
    <w:p w14:paraId="71D649D6" w14:textId="77777777" w:rsidR="00095945" w:rsidRDefault="00095945" w:rsidP="00E00B8C">
      <w:pPr>
        <w:pStyle w:val="Paragraphedeliste"/>
        <w:numPr>
          <w:ilvl w:val="1"/>
          <w:numId w:val="39"/>
        </w:numPr>
      </w:pPr>
      <w:r>
        <w:t>Appel de la méthode "</w:t>
      </w:r>
      <w:r>
        <w:rPr>
          <w:b/>
        </w:rPr>
        <w:t>STOP</w:t>
      </w:r>
      <w:r>
        <w:t>" afin d'arrêter la trace :</w:t>
      </w:r>
    </w:p>
    <w:p w14:paraId="71D649D7" w14:textId="77777777" w:rsidR="00095945" w:rsidRDefault="00095945" w:rsidP="00E00B8C">
      <w:pPr>
        <w:pStyle w:val="Paragraphedeliste"/>
        <w:numPr>
          <w:ilvl w:val="2"/>
          <w:numId w:val="39"/>
        </w:numPr>
      </w:pPr>
      <w:r w:rsidRPr="00836038">
        <w:rPr>
          <w:b/>
          <w:color w:val="00B050"/>
        </w:rPr>
        <w:t>ID de la trace</w:t>
      </w:r>
      <w:r w:rsidRPr="00836038">
        <w:rPr>
          <w:color w:val="00B050"/>
        </w:rPr>
        <w:t xml:space="preserve"> </w:t>
      </w:r>
      <w:r>
        <w:t>: Indiquer l'ID de la trace à arrêter</w:t>
      </w:r>
    </w:p>
    <w:p w14:paraId="71D649D8" w14:textId="77777777" w:rsidR="00B90C2E" w:rsidRDefault="00B90C2E" w:rsidP="00E00B8C">
      <w:pPr>
        <w:pStyle w:val="Paragraphedeliste"/>
        <w:numPr>
          <w:ilvl w:val="2"/>
          <w:numId w:val="39"/>
        </w:numPr>
      </w:pPr>
      <w:r>
        <w:rPr>
          <w:b/>
          <w:color w:val="0070C0"/>
        </w:rPr>
        <w:t xml:space="preserve">Numéro </w:t>
      </w:r>
      <w:r w:rsidR="00095945" w:rsidRPr="00B90C2E">
        <w:rPr>
          <w:b/>
          <w:color w:val="0070C0"/>
        </w:rPr>
        <w:t>de séquence</w:t>
      </w:r>
      <w:r w:rsidR="00095945" w:rsidRPr="00B90C2E">
        <w:rPr>
          <w:color w:val="0070C0"/>
        </w:rPr>
        <w:t xml:space="preserve"> </w:t>
      </w:r>
      <w:r w:rsidR="00095945">
        <w:t>: Indiquer le numéro de séquence de la trace à arrêter</w:t>
      </w:r>
    </w:p>
    <w:p w14:paraId="71D649D9" w14:textId="77777777" w:rsidR="00095945" w:rsidRPr="00B90C2E" w:rsidRDefault="00095945" w:rsidP="00E00B8C">
      <w:pPr>
        <w:ind w:left="1464" w:firstLine="336"/>
      </w:pPr>
      <w:r w:rsidRPr="00B90C2E">
        <w:rPr>
          <w:sz w:val="16"/>
        </w:rPr>
        <w:t xml:space="preserve">Légende : </w:t>
      </w:r>
      <w:r w:rsidRPr="00B90C2E">
        <w:rPr>
          <w:color w:val="00B050"/>
          <w:sz w:val="16"/>
        </w:rPr>
        <w:t xml:space="preserve">Obligatoire, </w:t>
      </w:r>
      <w:r w:rsidRPr="00B90C2E">
        <w:rPr>
          <w:color w:val="0070C0"/>
          <w:sz w:val="16"/>
        </w:rPr>
        <w:t>Facultatif</w:t>
      </w:r>
    </w:p>
    <w:p w14:paraId="71D649DA" w14:textId="77777777" w:rsidR="00836038" w:rsidRDefault="00836038" w:rsidP="00836038">
      <w:pPr>
        <w:ind w:left="1080"/>
      </w:pPr>
    </w:p>
    <w:p w14:paraId="71D649DB" w14:textId="77777777" w:rsidR="00681396" w:rsidRDefault="00681396" w:rsidP="00681396">
      <w:pPr>
        <w:pStyle w:val="Paragraphedeliste"/>
        <w:numPr>
          <w:ilvl w:val="0"/>
          <w:numId w:val="39"/>
        </w:numPr>
      </w:pPr>
      <w:r>
        <w:t>Appel de la méthode "</w:t>
      </w:r>
      <w:r>
        <w:rPr>
          <w:b/>
        </w:rPr>
        <w:t>SAVE_TO_DB</w:t>
      </w:r>
      <w:r>
        <w:t xml:space="preserve">" afin de sauvegarder l'ensemble des Traces collectées durant le traitement. </w:t>
      </w:r>
      <w:r w:rsidR="003153AA">
        <w:t>Les traces ainsi sauvegarder seront présentes dans la table "</w:t>
      </w:r>
      <w:r w:rsidR="003153AA">
        <w:rPr>
          <w:b/>
        </w:rPr>
        <w:t>ZTEC_T_TRACE</w:t>
      </w:r>
      <w:r w:rsidR="003153AA">
        <w:t>".</w:t>
      </w:r>
    </w:p>
    <w:p w14:paraId="71D649DC" w14:textId="77777777" w:rsidR="00D050A5" w:rsidRDefault="00D050A5" w:rsidP="00D050A5">
      <w:pPr>
        <w:pStyle w:val="Paragraphedeliste"/>
      </w:pPr>
    </w:p>
    <w:p w14:paraId="71D649DD" w14:textId="77777777" w:rsidR="00D050A5" w:rsidRDefault="00D050A5">
      <w:pPr>
        <w:spacing w:after="200"/>
      </w:pPr>
      <w:r>
        <w:br w:type="page"/>
      </w:r>
    </w:p>
    <w:p w14:paraId="71D649DE" w14:textId="77777777" w:rsidR="00D050A5" w:rsidRDefault="00D050A5" w:rsidP="00D050A5">
      <w:pPr>
        <w:pStyle w:val="Paragraphedeliste"/>
      </w:pPr>
    </w:p>
    <w:p w14:paraId="71D649DF" w14:textId="77777777" w:rsidR="009122BE" w:rsidRDefault="009122BE" w:rsidP="009122BE">
      <w:pPr>
        <w:pStyle w:val="Paragraphedeliste"/>
        <w:ind w:left="1776"/>
      </w:pPr>
    </w:p>
    <w:p w14:paraId="71D649E0" w14:textId="77777777" w:rsidR="00F638EA" w:rsidRDefault="00F638EA" w:rsidP="009122BE">
      <w:pPr>
        <w:pStyle w:val="Paragraphedeliste"/>
        <w:ind w:left="1776"/>
      </w:pPr>
    </w:p>
    <w:p w14:paraId="71D649E1" w14:textId="77777777" w:rsidR="00D751C8" w:rsidRDefault="00282CE1" w:rsidP="00AB4EC4">
      <w:pPr>
        <w:pStyle w:val="LongchampTitre11"/>
      </w:pPr>
      <w:bookmarkStart w:id="13" w:name="_Toc431908332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3"/>
    </w:p>
    <w:p w14:paraId="71D649E2" w14:textId="77777777" w:rsidR="00440129" w:rsidRDefault="00440129" w:rsidP="00AB4EC4">
      <w:pPr>
        <w:pStyle w:val="LongchampTitre111"/>
      </w:pPr>
      <w:bookmarkStart w:id="14" w:name="_Toc431908333"/>
      <w:r>
        <w:t>Constructeur</w:t>
      </w:r>
      <w:bookmarkEnd w:id="14"/>
      <w:r w:rsidR="00AB4EC4">
        <w:t xml:space="preserve"> - CONSTRUCTOR</w:t>
      </w:r>
    </w:p>
    <w:p w14:paraId="71D649E3" w14:textId="77777777" w:rsidR="00AB4EC4" w:rsidRDefault="00AB4EC4" w:rsidP="00AB4EC4">
      <w:pPr>
        <w:ind w:left="426" w:firstLine="282"/>
      </w:pPr>
      <w:r w:rsidRPr="00F638EA">
        <w:t>Cette méthode est appelé</w:t>
      </w:r>
      <w:r>
        <w:t>e -</w:t>
      </w:r>
      <w:r w:rsidRPr="00F638EA">
        <w:t xml:space="preserve"> par le système </w:t>
      </w:r>
      <w:r>
        <w:t xml:space="preserve">- </w:t>
      </w:r>
      <w:r w:rsidRPr="00F638EA">
        <w:t>lorsque</w:t>
      </w:r>
      <w:r>
        <w:t xml:space="preserve"> le traitement asynchrone du MF </w:t>
      </w:r>
      <w:r w:rsidRPr="00F638EA">
        <w:t>"</w:t>
      </w:r>
      <w:r w:rsidRPr="00AB4EC4">
        <w:rPr>
          <w:b/>
        </w:rPr>
        <w:t>Z_TASK_CALL_PROCESS</w:t>
      </w:r>
      <w:r>
        <w:t>" est terminé.</w:t>
      </w:r>
    </w:p>
    <w:p w14:paraId="71D649E4" w14:textId="77777777" w:rsidR="007A0C06" w:rsidRDefault="007A0C06" w:rsidP="007A0C06">
      <w:pPr>
        <w:pStyle w:val="Paragraphedeliste"/>
        <w:numPr>
          <w:ilvl w:val="0"/>
          <w:numId w:val="44"/>
        </w:numPr>
      </w:pPr>
      <w:r>
        <w:t xml:space="preserve">Génération d'un ID unique de Tâche </w:t>
      </w:r>
    </w:p>
    <w:p w14:paraId="71D649E5" w14:textId="77777777" w:rsidR="007A0C06" w:rsidRDefault="007A0C06" w:rsidP="007A0C06">
      <w:pPr>
        <w:pStyle w:val="Paragraphedeliste"/>
        <w:numPr>
          <w:ilvl w:val="0"/>
          <w:numId w:val="44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14:paraId="71D649E6" w14:textId="77777777" w:rsidR="007A0C06" w:rsidRDefault="007A0C06" w:rsidP="007A0C06">
      <w:pPr>
        <w:pStyle w:val="Paragraphedeliste"/>
        <w:numPr>
          <w:ilvl w:val="1"/>
          <w:numId w:val="44"/>
        </w:numPr>
      </w:pPr>
      <w:r>
        <w:t>Initialisation attributs</w:t>
      </w:r>
    </w:p>
    <w:p w14:paraId="71D649E7" w14:textId="77777777" w:rsidR="007A0C06" w:rsidRDefault="007A0C06" w:rsidP="007A0C06">
      <w:pPr>
        <w:pStyle w:val="Paragraphedeliste"/>
        <w:numPr>
          <w:ilvl w:val="1"/>
          <w:numId w:val="44"/>
        </w:numPr>
      </w:pPr>
      <w:r>
        <w:t>Récupération paramètres d'appel du MF</w:t>
      </w:r>
    </w:p>
    <w:p w14:paraId="71D649E8" w14:textId="77777777" w:rsidR="00E46437" w:rsidRDefault="00E46437" w:rsidP="00AD4CD7">
      <w:pPr>
        <w:ind w:left="1080"/>
      </w:pPr>
    </w:p>
    <w:p w14:paraId="71D649E9" w14:textId="77777777" w:rsidR="00AB4EC4" w:rsidRDefault="00AB4EC4" w:rsidP="00AD4CD7">
      <w:pPr>
        <w:ind w:left="1080"/>
      </w:pPr>
    </w:p>
    <w:p w14:paraId="71D649EA" w14:textId="77777777" w:rsidR="00AB4EC4" w:rsidRDefault="00AB4EC4">
      <w:pPr>
        <w:spacing w:after="200"/>
      </w:pPr>
      <w:r>
        <w:br w:type="page"/>
      </w:r>
    </w:p>
    <w:p w14:paraId="71D649EB" w14:textId="77777777" w:rsidR="00AB4EC4" w:rsidRDefault="00AB4EC4" w:rsidP="00AD4CD7">
      <w:pPr>
        <w:ind w:left="1080"/>
      </w:pPr>
      <w:bookmarkStart w:id="15" w:name="_GoBack"/>
      <w:bookmarkEnd w:id="15"/>
    </w:p>
    <w:p w14:paraId="71D649EC" w14:textId="77777777" w:rsidR="00D751C8" w:rsidRDefault="00D751C8" w:rsidP="00D751C8">
      <w:pPr>
        <w:pStyle w:val="LongchampTitre11"/>
      </w:pPr>
      <w:bookmarkStart w:id="16" w:name="_Toc431908351"/>
      <w:r>
        <w:t>Perfectibilité</w:t>
      </w:r>
      <w:bookmarkEnd w:id="16"/>
      <w:r>
        <w:t xml:space="preserve"> </w:t>
      </w:r>
    </w:p>
    <w:p w14:paraId="71D649ED" w14:textId="77777777" w:rsidR="00CE2B43" w:rsidRDefault="00CE2B43" w:rsidP="00CE2B43">
      <w:pPr>
        <w:pStyle w:val="LongchampTitre111"/>
      </w:pPr>
      <w:bookmarkStart w:id="17" w:name="_Toc431908352"/>
      <w:r>
        <w:t>Problème connu</w:t>
      </w:r>
      <w:bookmarkEnd w:id="17"/>
    </w:p>
    <w:p w14:paraId="71D649EE" w14:textId="77777777" w:rsidR="00AB4EC4" w:rsidRDefault="004274DF" w:rsidP="00AB4EC4">
      <w:pPr>
        <w:pStyle w:val="Paragraphedeliste"/>
        <w:numPr>
          <w:ilvl w:val="0"/>
          <w:numId w:val="35"/>
        </w:numPr>
      </w:pPr>
      <w:r>
        <w:t>Aucun problème conn</w:t>
      </w:r>
      <w:r w:rsidR="00AB4EC4">
        <w:t>u.</w:t>
      </w:r>
    </w:p>
    <w:p w14:paraId="71D649EF" w14:textId="77777777" w:rsidR="00AB4EC4" w:rsidRDefault="00AB4EC4" w:rsidP="00AB4EC4">
      <w:pPr>
        <w:pStyle w:val="Paragraphedeliste"/>
        <w:ind w:left="1440"/>
      </w:pPr>
    </w:p>
    <w:p w14:paraId="71D649F0" w14:textId="77777777" w:rsidR="00CE2B43" w:rsidRDefault="00CE2B43" w:rsidP="00CE2B43">
      <w:pPr>
        <w:pStyle w:val="LongchampTitre111"/>
      </w:pPr>
      <w:bookmarkStart w:id="18" w:name="_Toc431908353"/>
      <w:r>
        <w:t>Axe d'amélioration</w:t>
      </w:r>
      <w:bookmarkEnd w:id="18"/>
    </w:p>
    <w:p w14:paraId="71D649F1" w14:textId="77777777" w:rsidR="00CE2B43" w:rsidRDefault="004162D6" w:rsidP="004162D6">
      <w:pPr>
        <w:pStyle w:val="Paragraphedeliste"/>
        <w:numPr>
          <w:ilvl w:val="0"/>
          <w:numId w:val="35"/>
        </w:numPr>
      </w:pPr>
      <w:r>
        <w:t>Finir la gestion de la classe singleton "</w:t>
      </w:r>
      <w:r>
        <w:rPr>
          <w:b/>
        </w:rPr>
        <w:t>ZCL_RUNTIME_AND_MEMORY_UTIL_ST</w:t>
      </w:r>
      <w:r>
        <w:t>"</w:t>
      </w:r>
    </w:p>
    <w:p w14:paraId="71D649F2" w14:textId="77777777" w:rsidR="00CE2B43" w:rsidRDefault="00CE2B43" w:rsidP="00CE2B43">
      <w:pPr>
        <w:pStyle w:val="LongchampTitre111"/>
      </w:pPr>
      <w:bookmarkStart w:id="19" w:name="_Toc431908354"/>
      <w:r>
        <w:t>Reste à faire</w:t>
      </w:r>
      <w:bookmarkEnd w:id="19"/>
    </w:p>
    <w:p w14:paraId="71D649F3" w14:textId="77777777" w:rsidR="00FD5B6A" w:rsidRDefault="00FD5B6A" w:rsidP="00FD5B6A">
      <w:pPr>
        <w:pStyle w:val="LongchampTitre111"/>
        <w:numPr>
          <w:ilvl w:val="0"/>
          <w:numId w:val="0"/>
        </w:numPr>
        <w:ind w:left="709"/>
      </w:pPr>
    </w:p>
    <w:p w14:paraId="71D649F4" w14:textId="77777777" w:rsidR="00FD5B6A" w:rsidRDefault="00FD5B6A" w:rsidP="00FD5B6A">
      <w:pPr>
        <w:pStyle w:val="LongchampTitre11"/>
      </w:pPr>
      <w:r>
        <w:t>Exemple d'utilisation</w:t>
      </w:r>
    </w:p>
    <w:p w14:paraId="71D649F5" w14:textId="77777777" w:rsidR="00FD5B6A" w:rsidRPr="00FD5B6A" w:rsidRDefault="00FD5B6A" w:rsidP="00FD5B6A">
      <w:r>
        <w:t>Le programme "</w:t>
      </w:r>
      <w:r w:rsidRPr="00FD5B6A">
        <w:rPr>
          <w:b/>
        </w:rPr>
        <w:t>ZDEMO</w:t>
      </w:r>
      <w:r w:rsidR="004162D6">
        <w:rPr>
          <w:b/>
        </w:rPr>
        <w:t>_</w:t>
      </w:r>
      <w:r w:rsidR="001425E8">
        <w:rPr>
          <w:b/>
        </w:rPr>
        <w:t>RUNTIME_AND_</w:t>
      </w:r>
      <w:r w:rsidR="004162D6">
        <w:rPr>
          <w:b/>
        </w:rPr>
        <w:t>MEMORY</w:t>
      </w:r>
      <w:r>
        <w:t>" sert d'exemple d'utilisation.</w:t>
      </w:r>
    </w:p>
    <w:p w14:paraId="71D649F6" w14:textId="77777777" w:rsidR="00CE2B43" w:rsidRDefault="00CE2B43" w:rsidP="00CE2B43"/>
    <w:p w14:paraId="71D649F7" w14:textId="77777777" w:rsidR="00946DB5" w:rsidRPr="00E31A79" w:rsidRDefault="00946DB5" w:rsidP="00CE2B43">
      <w:pPr>
        <w:pStyle w:val="LongchampTexte"/>
      </w:pPr>
    </w:p>
    <w:p w14:paraId="71D649F8" w14:textId="77777777"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6F1324">
      <w:headerReference w:type="default" r:id="rId18"/>
      <w:pgSz w:w="11906" w:h="16838"/>
      <w:pgMar w:top="1417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64A03" w14:textId="77777777" w:rsidR="00444EA1" w:rsidRDefault="00444EA1" w:rsidP="00F76614">
      <w:pPr>
        <w:spacing w:line="240" w:lineRule="auto"/>
      </w:pPr>
      <w:r>
        <w:separator/>
      </w:r>
    </w:p>
  </w:endnote>
  <w:endnote w:type="continuationSeparator" w:id="0">
    <w:p w14:paraId="71D64A04" w14:textId="77777777" w:rsidR="00444EA1" w:rsidRDefault="00444EA1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EndPr/>
    <w:sdtContent>
      <w:p w14:paraId="71D64A08" w14:textId="2D008EA1" w:rsidR="003153AA" w:rsidRDefault="003153AA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2078D1">
          <w:rPr>
            <w:rFonts w:ascii="Arial" w:hAnsi="Arial" w:cs="Arial"/>
            <w:b/>
            <w:noProof/>
            <w:sz w:val="16"/>
            <w:szCs w:val="16"/>
          </w:rPr>
          <w:t>10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14:paraId="71D64A09" w14:textId="77777777" w:rsidR="003153AA" w:rsidRDefault="003153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64A01" w14:textId="77777777" w:rsidR="00444EA1" w:rsidRDefault="00444EA1" w:rsidP="00F76614">
      <w:pPr>
        <w:spacing w:line="240" w:lineRule="auto"/>
      </w:pPr>
      <w:r>
        <w:separator/>
      </w:r>
    </w:p>
  </w:footnote>
  <w:footnote w:type="continuationSeparator" w:id="0">
    <w:p w14:paraId="71D64A02" w14:textId="77777777" w:rsidR="00444EA1" w:rsidRDefault="00444EA1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57"/>
      <w:gridCol w:w="4062"/>
      <w:gridCol w:w="3235"/>
    </w:tblGrid>
    <w:tr w:rsidR="003153AA" w14:paraId="71D64A0F" w14:textId="77777777" w:rsidTr="004C3212">
      <w:trPr>
        <w:cantSplit/>
        <w:trHeight w:val="416"/>
      </w:trPr>
      <w:tc>
        <w:tcPr>
          <w:tcW w:w="1371" w:type="pct"/>
          <w:vMerge w:val="restart"/>
        </w:tcPr>
        <w:p w14:paraId="71D64A0C" w14:textId="04CEC235" w:rsidR="003153AA" w:rsidRDefault="003153AA" w:rsidP="004C3212">
          <w:pPr>
            <w:pStyle w:val="En-tte"/>
          </w:pPr>
        </w:p>
      </w:tc>
      <w:tc>
        <w:tcPr>
          <w:tcW w:w="2020" w:type="pct"/>
        </w:tcPr>
        <w:p w14:paraId="71D64A0D" w14:textId="3184C07D" w:rsidR="003153AA" w:rsidRPr="002A3901" w:rsidRDefault="003153AA" w:rsidP="004C3212">
          <w:pPr>
            <w:pStyle w:val="En-tte"/>
            <w:jc w:val="center"/>
            <w:rPr>
              <w:rFonts w:ascii="Arial" w:hAnsi="Arial" w:cs="Arial"/>
            </w:rPr>
          </w:pPr>
        </w:p>
      </w:tc>
      <w:tc>
        <w:tcPr>
          <w:tcW w:w="1609" w:type="pct"/>
          <w:vMerge w:val="restart"/>
        </w:tcPr>
        <w:p w14:paraId="71D64A0E" w14:textId="77777777" w:rsidR="003153AA" w:rsidRDefault="003153AA" w:rsidP="004C3212">
          <w:pPr>
            <w:pStyle w:val="En-tte"/>
          </w:pPr>
        </w:p>
      </w:tc>
    </w:tr>
    <w:tr w:rsidR="003153AA" w14:paraId="71D64A14" w14:textId="77777777" w:rsidTr="004C3212">
      <w:trPr>
        <w:cantSplit/>
        <w:trHeight w:val="560"/>
      </w:trPr>
      <w:tc>
        <w:tcPr>
          <w:tcW w:w="1371" w:type="pct"/>
          <w:vMerge/>
        </w:tcPr>
        <w:p w14:paraId="71D64A10" w14:textId="77777777" w:rsidR="003153AA" w:rsidRDefault="003153AA" w:rsidP="004C3212">
          <w:pPr>
            <w:pStyle w:val="En-tte"/>
          </w:pPr>
        </w:p>
      </w:tc>
      <w:tc>
        <w:tcPr>
          <w:tcW w:w="2020" w:type="pct"/>
        </w:tcPr>
        <w:p w14:paraId="71D64A11" w14:textId="77777777" w:rsidR="003153AA" w:rsidRPr="002A3901" w:rsidRDefault="003153AA" w:rsidP="004C3212">
          <w:pPr>
            <w:pStyle w:val="En-tte"/>
            <w:jc w:val="center"/>
            <w:rPr>
              <w:rFonts w:ascii="Arial" w:hAnsi="Arial" w:cs="Arial"/>
            </w:rPr>
          </w:pPr>
          <w:r w:rsidRPr="002A3901">
            <w:rPr>
              <w:rFonts w:ascii="Arial" w:hAnsi="Arial" w:cs="Arial"/>
            </w:rPr>
            <w:t>Document de spécification</w:t>
          </w:r>
          <w:r>
            <w:rPr>
              <w:rFonts w:ascii="Arial" w:hAnsi="Arial" w:cs="Arial"/>
            </w:rPr>
            <w:t>s fonctionnelles détaillées</w:t>
          </w:r>
        </w:p>
        <w:p w14:paraId="71D64A12" w14:textId="77777777" w:rsidR="003153AA" w:rsidRPr="002A3901" w:rsidRDefault="003153AA" w:rsidP="00480F08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Objet</w:t>
          </w:r>
          <w:r w:rsidRPr="002A3901">
            <w:rPr>
              <w:rFonts w:ascii="Arial" w:hAnsi="Arial" w:cs="Arial"/>
            </w:rPr>
            <w:t xml:space="preserve"> : </w:t>
          </w:r>
          <w:r>
            <w:rPr>
              <w:rFonts w:ascii="Arial" w:hAnsi="Arial" w:cs="Arial"/>
            </w:rPr>
            <w:t>Exit</w:t>
          </w:r>
        </w:p>
      </w:tc>
      <w:tc>
        <w:tcPr>
          <w:tcW w:w="1609" w:type="pct"/>
          <w:vMerge/>
        </w:tcPr>
        <w:p w14:paraId="71D64A13" w14:textId="77777777" w:rsidR="003153AA" w:rsidRDefault="003153AA" w:rsidP="004C3212">
          <w:pPr>
            <w:pStyle w:val="En-tte"/>
          </w:pPr>
        </w:p>
      </w:tc>
    </w:tr>
  </w:tbl>
  <w:p w14:paraId="71D64A15" w14:textId="77777777" w:rsidR="003153AA" w:rsidRPr="002A3901" w:rsidRDefault="003153AA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3F002E"/>
    <w:multiLevelType w:val="hybridMultilevel"/>
    <w:tmpl w:val="39CE17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2883BDB"/>
    <w:multiLevelType w:val="hybridMultilevel"/>
    <w:tmpl w:val="26722F6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6D71610"/>
    <w:multiLevelType w:val="hybridMultilevel"/>
    <w:tmpl w:val="3B327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096F202F"/>
    <w:multiLevelType w:val="hybridMultilevel"/>
    <w:tmpl w:val="D6A4D2B0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21A1D87"/>
    <w:multiLevelType w:val="hybridMultilevel"/>
    <w:tmpl w:val="DCAC2BEE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10FD1"/>
    <w:multiLevelType w:val="hybridMultilevel"/>
    <w:tmpl w:val="F5CE600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9B90819"/>
    <w:multiLevelType w:val="hybridMultilevel"/>
    <w:tmpl w:val="D04A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AA0F18"/>
    <w:multiLevelType w:val="hybridMultilevel"/>
    <w:tmpl w:val="C310B9F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5446562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4D63D3"/>
    <w:multiLevelType w:val="hybridMultilevel"/>
    <w:tmpl w:val="A1C6B9D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C6A03"/>
    <w:multiLevelType w:val="hybridMultilevel"/>
    <w:tmpl w:val="671C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BB6714F"/>
    <w:multiLevelType w:val="hybridMultilevel"/>
    <w:tmpl w:val="5CBE4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F56EC"/>
    <w:multiLevelType w:val="hybridMultilevel"/>
    <w:tmpl w:val="B1F2162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29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2B59E2"/>
    <w:multiLevelType w:val="hybridMultilevel"/>
    <w:tmpl w:val="0AC6999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 w15:restartNumberingAfterBreak="0">
    <w:nsid w:val="523C1196"/>
    <w:multiLevelType w:val="hybridMultilevel"/>
    <w:tmpl w:val="EC26351C"/>
    <w:lvl w:ilvl="0" w:tplc="2EC811A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28E6B15"/>
    <w:multiLevelType w:val="hybridMultilevel"/>
    <w:tmpl w:val="59D8508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31364"/>
    <w:multiLevelType w:val="hybridMultilevel"/>
    <w:tmpl w:val="0B922FFE"/>
    <w:lvl w:ilvl="0" w:tplc="2EC81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5" w15:restartNumberingAfterBreak="0">
    <w:nsid w:val="5C6E3181"/>
    <w:multiLevelType w:val="hybridMultilevel"/>
    <w:tmpl w:val="8A76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63CF4"/>
    <w:multiLevelType w:val="hybridMultilevel"/>
    <w:tmpl w:val="B8B21418"/>
    <w:lvl w:ilvl="0" w:tplc="3B66102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 w15:restartNumberingAfterBreak="0">
    <w:nsid w:val="63ED455F"/>
    <w:multiLevelType w:val="hybridMultilevel"/>
    <w:tmpl w:val="F01E7024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9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2734F"/>
    <w:multiLevelType w:val="hybridMultilevel"/>
    <w:tmpl w:val="D1E84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33458"/>
    <w:multiLevelType w:val="hybridMultilevel"/>
    <w:tmpl w:val="505076AA"/>
    <w:lvl w:ilvl="0" w:tplc="924AA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F3D07"/>
    <w:multiLevelType w:val="hybridMultilevel"/>
    <w:tmpl w:val="B656B768"/>
    <w:lvl w:ilvl="0" w:tplc="106A29B2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04BD4"/>
    <w:multiLevelType w:val="hybridMultilevel"/>
    <w:tmpl w:val="8F9E189E"/>
    <w:lvl w:ilvl="0" w:tplc="A0F2DD34">
      <w:numFmt w:val="bullet"/>
      <w:lvlText w:val="-"/>
      <w:lvlJc w:val="left"/>
      <w:pPr>
        <w:ind w:left="1065" w:hanging="360"/>
      </w:pPr>
      <w:rPr>
        <w:rFonts w:ascii="Arial" w:eastAsia="Time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37"/>
  </w:num>
  <w:num w:numId="4">
    <w:abstractNumId w:val="18"/>
  </w:num>
  <w:num w:numId="5">
    <w:abstractNumId w:val="39"/>
  </w:num>
  <w:num w:numId="6">
    <w:abstractNumId w:val="2"/>
  </w:num>
  <w:num w:numId="7">
    <w:abstractNumId w:val="25"/>
  </w:num>
  <w:num w:numId="8">
    <w:abstractNumId w:val="0"/>
  </w:num>
  <w:num w:numId="9">
    <w:abstractNumId w:val="28"/>
  </w:num>
  <w:num w:numId="10">
    <w:abstractNumId w:val="17"/>
  </w:num>
  <w:num w:numId="11">
    <w:abstractNumId w:val="30"/>
  </w:num>
  <w:num w:numId="12">
    <w:abstractNumId w:val="10"/>
  </w:num>
  <w:num w:numId="13">
    <w:abstractNumId w:val="31"/>
  </w:num>
  <w:num w:numId="14">
    <w:abstractNumId w:val="12"/>
  </w:num>
  <w:num w:numId="15">
    <w:abstractNumId w:val="35"/>
  </w:num>
  <w:num w:numId="16">
    <w:abstractNumId w:val="41"/>
  </w:num>
  <w:num w:numId="17">
    <w:abstractNumId w:val="15"/>
  </w:num>
  <w:num w:numId="18">
    <w:abstractNumId w:val="8"/>
  </w:num>
  <w:num w:numId="19">
    <w:abstractNumId w:val="33"/>
  </w:num>
  <w:num w:numId="20">
    <w:abstractNumId w:val="32"/>
  </w:num>
  <w:num w:numId="21">
    <w:abstractNumId w:val="19"/>
  </w:num>
  <w:num w:numId="22">
    <w:abstractNumId w:val="39"/>
  </w:num>
  <w:num w:numId="23">
    <w:abstractNumId w:val="1"/>
  </w:num>
  <w:num w:numId="24">
    <w:abstractNumId w:val="39"/>
  </w:num>
  <w:num w:numId="25">
    <w:abstractNumId w:val="20"/>
  </w:num>
  <w:num w:numId="26">
    <w:abstractNumId w:val="43"/>
  </w:num>
  <w:num w:numId="27">
    <w:abstractNumId w:val="27"/>
  </w:num>
  <w:num w:numId="28">
    <w:abstractNumId w:val="39"/>
  </w:num>
  <w:num w:numId="29">
    <w:abstractNumId w:val="39"/>
  </w:num>
  <w:num w:numId="30">
    <w:abstractNumId w:val="39"/>
  </w:num>
  <w:num w:numId="31">
    <w:abstractNumId w:val="36"/>
  </w:num>
  <w:num w:numId="32">
    <w:abstractNumId w:val="42"/>
  </w:num>
  <w:num w:numId="33">
    <w:abstractNumId w:val="22"/>
  </w:num>
  <w:num w:numId="34">
    <w:abstractNumId w:val="13"/>
  </w:num>
  <w:num w:numId="35">
    <w:abstractNumId w:val="40"/>
  </w:num>
  <w:num w:numId="36">
    <w:abstractNumId w:val="38"/>
  </w:num>
  <w:num w:numId="37">
    <w:abstractNumId w:val="24"/>
  </w:num>
  <w:num w:numId="38">
    <w:abstractNumId w:val="5"/>
  </w:num>
  <w:num w:numId="39">
    <w:abstractNumId w:val="6"/>
  </w:num>
  <w:num w:numId="40">
    <w:abstractNumId w:val="29"/>
  </w:num>
  <w:num w:numId="41">
    <w:abstractNumId w:val="34"/>
  </w:num>
  <w:num w:numId="42">
    <w:abstractNumId w:val="4"/>
  </w:num>
  <w:num w:numId="43">
    <w:abstractNumId w:val="11"/>
  </w:num>
  <w:num w:numId="44">
    <w:abstractNumId w:val="23"/>
  </w:num>
  <w:num w:numId="45">
    <w:abstractNumId w:val="7"/>
  </w:num>
  <w:num w:numId="46">
    <w:abstractNumId w:val="16"/>
  </w:num>
  <w:num w:numId="47">
    <w:abstractNumId w:val="21"/>
  </w:num>
  <w:num w:numId="48">
    <w:abstractNumId w:val="3"/>
  </w:num>
  <w:num w:numId="49">
    <w:abstractNumId w:val="44"/>
  </w:num>
  <w:num w:numId="5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10639"/>
    <w:rsid w:val="00010EFF"/>
    <w:rsid w:val="00011A42"/>
    <w:rsid w:val="00012975"/>
    <w:rsid w:val="00020092"/>
    <w:rsid w:val="00022691"/>
    <w:rsid w:val="000227F4"/>
    <w:rsid w:val="00023A45"/>
    <w:rsid w:val="0002493E"/>
    <w:rsid w:val="000308E5"/>
    <w:rsid w:val="00031AAE"/>
    <w:rsid w:val="000335B1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24FF"/>
    <w:rsid w:val="00095945"/>
    <w:rsid w:val="000A4504"/>
    <w:rsid w:val="000A456B"/>
    <w:rsid w:val="000A530C"/>
    <w:rsid w:val="000A59D8"/>
    <w:rsid w:val="000B1BB9"/>
    <w:rsid w:val="000B1CA1"/>
    <w:rsid w:val="000B40B4"/>
    <w:rsid w:val="000B4123"/>
    <w:rsid w:val="000B58B0"/>
    <w:rsid w:val="000C6185"/>
    <w:rsid w:val="000C624A"/>
    <w:rsid w:val="000D031D"/>
    <w:rsid w:val="000D1C8B"/>
    <w:rsid w:val="000D317E"/>
    <w:rsid w:val="000D5C62"/>
    <w:rsid w:val="000E2B35"/>
    <w:rsid w:val="000E2F90"/>
    <w:rsid w:val="000E7BC3"/>
    <w:rsid w:val="000F63E5"/>
    <w:rsid w:val="001038C5"/>
    <w:rsid w:val="00105C8D"/>
    <w:rsid w:val="00105F5B"/>
    <w:rsid w:val="0011311F"/>
    <w:rsid w:val="001134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5E8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83091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A10"/>
    <w:rsid w:val="001A5F8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D02B0"/>
    <w:rsid w:val="001D08D0"/>
    <w:rsid w:val="001D1BF2"/>
    <w:rsid w:val="001D7750"/>
    <w:rsid w:val="001E03A1"/>
    <w:rsid w:val="001E356D"/>
    <w:rsid w:val="001E5D38"/>
    <w:rsid w:val="001E5E46"/>
    <w:rsid w:val="001E79A3"/>
    <w:rsid w:val="001F0E9B"/>
    <w:rsid w:val="001F59CB"/>
    <w:rsid w:val="001F7258"/>
    <w:rsid w:val="00204BF1"/>
    <w:rsid w:val="00205FEE"/>
    <w:rsid w:val="0020678E"/>
    <w:rsid w:val="002075A7"/>
    <w:rsid w:val="002078D1"/>
    <w:rsid w:val="00207FC9"/>
    <w:rsid w:val="00215E47"/>
    <w:rsid w:val="00216D1C"/>
    <w:rsid w:val="00220F98"/>
    <w:rsid w:val="0022227B"/>
    <w:rsid w:val="00223073"/>
    <w:rsid w:val="002234C6"/>
    <w:rsid w:val="002327D1"/>
    <w:rsid w:val="00232D30"/>
    <w:rsid w:val="00233524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87F4B"/>
    <w:rsid w:val="00293C82"/>
    <w:rsid w:val="002943B4"/>
    <w:rsid w:val="0029760D"/>
    <w:rsid w:val="002A0E54"/>
    <w:rsid w:val="002A3901"/>
    <w:rsid w:val="002A3DCA"/>
    <w:rsid w:val="002A3F8D"/>
    <w:rsid w:val="002A4275"/>
    <w:rsid w:val="002A5C4B"/>
    <w:rsid w:val="002A6413"/>
    <w:rsid w:val="002B1202"/>
    <w:rsid w:val="002B1868"/>
    <w:rsid w:val="002B18B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CB8"/>
    <w:rsid w:val="002D5739"/>
    <w:rsid w:val="002D7713"/>
    <w:rsid w:val="002E16F4"/>
    <w:rsid w:val="002E3967"/>
    <w:rsid w:val="002E4B4D"/>
    <w:rsid w:val="002E5C95"/>
    <w:rsid w:val="002F1158"/>
    <w:rsid w:val="002F1AE1"/>
    <w:rsid w:val="002F2BD9"/>
    <w:rsid w:val="002F4242"/>
    <w:rsid w:val="002F47F5"/>
    <w:rsid w:val="002F699F"/>
    <w:rsid w:val="002F7B8D"/>
    <w:rsid w:val="00301F41"/>
    <w:rsid w:val="003042F6"/>
    <w:rsid w:val="00304B45"/>
    <w:rsid w:val="003077DB"/>
    <w:rsid w:val="00314A6E"/>
    <w:rsid w:val="003153AA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491B"/>
    <w:rsid w:val="00334DA3"/>
    <w:rsid w:val="003408BD"/>
    <w:rsid w:val="00347B09"/>
    <w:rsid w:val="00350880"/>
    <w:rsid w:val="00350C03"/>
    <w:rsid w:val="0035377E"/>
    <w:rsid w:val="00360DF9"/>
    <w:rsid w:val="00361DBB"/>
    <w:rsid w:val="00364277"/>
    <w:rsid w:val="00367324"/>
    <w:rsid w:val="00376320"/>
    <w:rsid w:val="00376DAE"/>
    <w:rsid w:val="003818AE"/>
    <w:rsid w:val="003837C1"/>
    <w:rsid w:val="00385209"/>
    <w:rsid w:val="00385725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B7D26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62D6"/>
    <w:rsid w:val="00421266"/>
    <w:rsid w:val="00421778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4EA1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91AA9"/>
    <w:rsid w:val="004925D2"/>
    <w:rsid w:val="0049336D"/>
    <w:rsid w:val="004947CF"/>
    <w:rsid w:val="004A0814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BF8"/>
    <w:rsid w:val="004D34B9"/>
    <w:rsid w:val="004D3564"/>
    <w:rsid w:val="004D4297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091F"/>
    <w:rsid w:val="005029F1"/>
    <w:rsid w:val="00503270"/>
    <w:rsid w:val="00505E88"/>
    <w:rsid w:val="0050625B"/>
    <w:rsid w:val="005064D2"/>
    <w:rsid w:val="0050694D"/>
    <w:rsid w:val="00506A5E"/>
    <w:rsid w:val="00506CCA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35A"/>
    <w:rsid w:val="005944BA"/>
    <w:rsid w:val="005965A4"/>
    <w:rsid w:val="005A18BF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2A6D"/>
    <w:rsid w:val="005F2FF2"/>
    <w:rsid w:val="005F3D15"/>
    <w:rsid w:val="005F544C"/>
    <w:rsid w:val="005F60F9"/>
    <w:rsid w:val="006001F7"/>
    <w:rsid w:val="00600491"/>
    <w:rsid w:val="00610D90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71C3"/>
    <w:rsid w:val="00641A8C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71E28"/>
    <w:rsid w:val="00672677"/>
    <w:rsid w:val="00674547"/>
    <w:rsid w:val="00676B5F"/>
    <w:rsid w:val="00681396"/>
    <w:rsid w:val="006823A6"/>
    <w:rsid w:val="00682A4F"/>
    <w:rsid w:val="00682DF0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35EF"/>
    <w:rsid w:val="006B7001"/>
    <w:rsid w:val="006C0E62"/>
    <w:rsid w:val="006C1C71"/>
    <w:rsid w:val="006C2A47"/>
    <w:rsid w:val="006C37C1"/>
    <w:rsid w:val="006C48D1"/>
    <w:rsid w:val="006C7758"/>
    <w:rsid w:val="006D437B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C06"/>
    <w:rsid w:val="007A31C2"/>
    <w:rsid w:val="007A3905"/>
    <w:rsid w:val="007A3A3F"/>
    <w:rsid w:val="007A4305"/>
    <w:rsid w:val="007A4771"/>
    <w:rsid w:val="007A65E3"/>
    <w:rsid w:val="007A7936"/>
    <w:rsid w:val="007B2161"/>
    <w:rsid w:val="007B7786"/>
    <w:rsid w:val="007B7FB6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3BD9"/>
    <w:rsid w:val="008343CC"/>
    <w:rsid w:val="00835BC9"/>
    <w:rsid w:val="00835FC7"/>
    <w:rsid w:val="00836038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BA"/>
    <w:rsid w:val="009200D0"/>
    <w:rsid w:val="0092113D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394C"/>
    <w:rsid w:val="009E4045"/>
    <w:rsid w:val="009E42FF"/>
    <w:rsid w:val="009E50ED"/>
    <w:rsid w:val="009E6B1F"/>
    <w:rsid w:val="009F481B"/>
    <w:rsid w:val="009F4EAE"/>
    <w:rsid w:val="009F5F1A"/>
    <w:rsid w:val="009F6CFF"/>
    <w:rsid w:val="00A00B31"/>
    <w:rsid w:val="00A00BB1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E9A"/>
    <w:rsid w:val="00A62CDB"/>
    <w:rsid w:val="00A63E6F"/>
    <w:rsid w:val="00A65CB7"/>
    <w:rsid w:val="00A67E4E"/>
    <w:rsid w:val="00A733EB"/>
    <w:rsid w:val="00A74FC5"/>
    <w:rsid w:val="00A769A5"/>
    <w:rsid w:val="00A818A1"/>
    <w:rsid w:val="00A819AF"/>
    <w:rsid w:val="00A8433A"/>
    <w:rsid w:val="00A85EC3"/>
    <w:rsid w:val="00A873FA"/>
    <w:rsid w:val="00A94083"/>
    <w:rsid w:val="00A96641"/>
    <w:rsid w:val="00AA4131"/>
    <w:rsid w:val="00AA4BA0"/>
    <w:rsid w:val="00AB199C"/>
    <w:rsid w:val="00AB293A"/>
    <w:rsid w:val="00AB2ABD"/>
    <w:rsid w:val="00AB3D8B"/>
    <w:rsid w:val="00AB4EC4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2135"/>
    <w:rsid w:val="00B558BE"/>
    <w:rsid w:val="00B56889"/>
    <w:rsid w:val="00B57BFC"/>
    <w:rsid w:val="00B6113A"/>
    <w:rsid w:val="00B61467"/>
    <w:rsid w:val="00B61793"/>
    <w:rsid w:val="00B641F6"/>
    <w:rsid w:val="00B64954"/>
    <w:rsid w:val="00B6680E"/>
    <w:rsid w:val="00B73EBB"/>
    <w:rsid w:val="00B816CE"/>
    <w:rsid w:val="00B82053"/>
    <w:rsid w:val="00B83056"/>
    <w:rsid w:val="00B90C2E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15DE"/>
    <w:rsid w:val="00C63C3D"/>
    <w:rsid w:val="00C667FA"/>
    <w:rsid w:val="00C70DEF"/>
    <w:rsid w:val="00C70FA8"/>
    <w:rsid w:val="00C7450B"/>
    <w:rsid w:val="00C74DF2"/>
    <w:rsid w:val="00C761BC"/>
    <w:rsid w:val="00C77F53"/>
    <w:rsid w:val="00C82E1C"/>
    <w:rsid w:val="00C84421"/>
    <w:rsid w:val="00C85BB6"/>
    <w:rsid w:val="00C8628C"/>
    <w:rsid w:val="00C870BF"/>
    <w:rsid w:val="00C874C0"/>
    <w:rsid w:val="00C878BC"/>
    <w:rsid w:val="00C9148E"/>
    <w:rsid w:val="00C91D15"/>
    <w:rsid w:val="00C91F48"/>
    <w:rsid w:val="00C927F2"/>
    <w:rsid w:val="00C93A81"/>
    <w:rsid w:val="00C95073"/>
    <w:rsid w:val="00CA114C"/>
    <w:rsid w:val="00CA33B3"/>
    <w:rsid w:val="00CA7B24"/>
    <w:rsid w:val="00CB1318"/>
    <w:rsid w:val="00CB304B"/>
    <w:rsid w:val="00CB382B"/>
    <w:rsid w:val="00CB4B85"/>
    <w:rsid w:val="00CB5D27"/>
    <w:rsid w:val="00CB6AE3"/>
    <w:rsid w:val="00CC0119"/>
    <w:rsid w:val="00CC0CF5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865"/>
    <w:rsid w:val="00D441E2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2064"/>
    <w:rsid w:val="00D72E69"/>
    <w:rsid w:val="00D74F67"/>
    <w:rsid w:val="00D751C8"/>
    <w:rsid w:val="00D76819"/>
    <w:rsid w:val="00D77257"/>
    <w:rsid w:val="00D8052F"/>
    <w:rsid w:val="00D823E6"/>
    <w:rsid w:val="00D83DB1"/>
    <w:rsid w:val="00D84519"/>
    <w:rsid w:val="00D9735F"/>
    <w:rsid w:val="00DA7457"/>
    <w:rsid w:val="00DA771D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580F"/>
    <w:rsid w:val="00DF581C"/>
    <w:rsid w:val="00DF5A16"/>
    <w:rsid w:val="00DF7101"/>
    <w:rsid w:val="00E00120"/>
    <w:rsid w:val="00E00B36"/>
    <w:rsid w:val="00E00B8C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C10"/>
    <w:rsid w:val="00E41AA9"/>
    <w:rsid w:val="00E46437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9162D"/>
    <w:rsid w:val="00E92DDF"/>
    <w:rsid w:val="00E97653"/>
    <w:rsid w:val="00E97C44"/>
    <w:rsid w:val="00EA0914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069A7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7FB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5485"/>
    <w:rsid w:val="00F5617D"/>
    <w:rsid w:val="00F57EA8"/>
    <w:rsid w:val="00F6003F"/>
    <w:rsid w:val="00F61146"/>
    <w:rsid w:val="00F616E4"/>
    <w:rsid w:val="00F638EA"/>
    <w:rsid w:val="00F63B3A"/>
    <w:rsid w:val="00F647D1"/>
    <w:rsid w:val="00F64B2D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184"/>
    <w:rsid w:val="00FE5FF9"/>
    <w:rsid w:val="00FE6121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D648A8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54135B-7471-42BE-B3DC-3CECE261548F}" type="doc">
      <dgm:prSet loTypeId="urn:microsoft.com/office/officeart/2005/8/layout/cycle8" loCatId="cycle" qsTypeId="urn:microsoft.com/office/officeart/2005/8/quickstyle/simple4" qsCatId="simple" csTypeId="urn:microsoft.com/office/officeart/2005/8/colors/accent1_2" csCatId="accent1" phldr="1"/>
      <dgm:spPr/>
    </dgm:pt>
    <dgm:pt modelId="{D134A8B2-9B5F-4268-8C3C-39210BBF12CE}">
      <dgm:prSet phldrT="[Texte]"/>
      <dgm:spPr/>
      <dgm:t>
        <a:bodyPr/>
        <a:lstStyle/>
        <a:p>
          <a:pPr algn="ctr"/>
          <a:r>
            <a:rPr lang="fr-FR"/>
            <a:t>Traitement</a:t>
          </a:r>
        </a:p>
      </dgm:t>
    </dgm:pt>
    <dgm:pt modelId="{90D8F25A-37ED-4B96-9B31-F558894FC7C4}" type="parTrans" cxnId="{035F6599-FE8F-48A5-A145-885BC57951D7}">
      <dgm:prSet/>
      <dgm:spPr/>
      <dgm:t>
        <a:bodyPr/>
        <a:lstStyle/>
        <a:p>
          <a:endParaRPr lang="fr-FR"/>
        </a:p>
      </dgm:t>
    </dgm:pt>
    <dgm:pt modelId="{E181E01F-FFF9-4A8C-84DE-38421778D355}" type="sibTrans" cxnId="{035F6599-FE8F-48A5-A145-885BC57951D7}">
      <dgm:prSet/>
      <dgm:spPr/>
      <dgm:t>
        <a:bodyPr/>
        <a:lstStyle/>
        <a:p>
          <a:endParaRPr lang="fr-FR"/>
        </a:p>
      </dgm:t>
    </dgm:pt>
    <dgm:pt modelId="{698AA87D-493C-458F-AC43-744399C482C4}">
      <dgm:prSet phldrT="[Texte]"/>
      <dgm:spPr/>
      <dgm:t>
        <a:bodyPr/>
        <a:lstStyle/>
        <a:p>
          <a:r>
            <a:rPr lang="fr-FR"/>
            <a:t>Arrêt de la Trace</a:t>
          </a:r>
        </a:p>
      </dgm:t>
    </dgm:pt>
    <dgm:pt modelId="{950C9517-AB08-4025-9210-071AB9A5AEFB}" type="parTrans" cxnId="{D4C22AA2-7462-4884-8405-0B1E686E0A88}">
      <dgm:prSet/>
      <dgm:spPr/>
      <dgm:t>
        <a:bodyPr/>
        <a:lstStyle/>
        <a:p>
          <a:endParaRPr lang="fr-FR"/>
        </a:p>
      </dgm:t>
    </dgm:pt>
    <dgm:pt modelId="{26362445-84F9-40A6-BA1B-FD109E373E21}" type="sibTrans" cxnId="{D4C22AA2-7462-4884-8405-0B1E686E0A88}">
      <dgm:prSet/>
      <dgm:spPr/>
      <dgm:t>
        <a:bodyPr/>
        <a:lstStyle/>
        <a:p>
          <a:endParaRPr lang="fr-FR"/>
        </a:p>
      </dgm:t>
    </dgm:pt>
    <dgm:pt modelId="{3F224F51-7C75-47AB-9775-793DA709A57F}">
      <dgm:prSet phldrT="[Texte]"/>
      <dgm:spPr/>
      <dgm:t>
        <a:bodyPr/>
        <a:lstStyle/>
        <a:p>
          <a:r>
            <a:rPr lang="fr-FR"/>
            <a:t>Début de la Trace</a:t>
          </a:r>
        </a:p>
      </dgm:t>
    </dgm:pt>
    <dgm:pt modelId="{FA78CE88-0B8B-470A-BBE5-6E321C21CBCE}" type="parTrans" cxnId="{432A078D-D707-4568-B865-1657B7629068}">
      <dgm:prSet/>
      <dgm:spPr/>
      <dgm:t>
        <a:bodyPr/>
        <a:lstStyle/>
        <a:p>
          <a:endParaRPr lang="fr-FR"/>
        </a:p>
      </dgm:t>
    </dgm:pt>
    <dgm:pt modelId="{40F99FE2-90CD-4803-A4C9-2D736A54FEF8}" type="sibTrans" cxnId="{432A078D-D707-4568-B865-1657B7629068}">
      <dgm:prSet/>
      <dgm:spPr/>
      <dgm:t>
        <a:bodyPr/>
        <a:lstStyle/>
        <a:p>
          <a:endParaRPr lang="fr-FR"/>
        </a:p>
      </dgm:t>
    </dgm:pt>
    <dgm:pt modelId="{CF2DE8CE-1075-4FAE-BE4C-6B302F736F9A}" type="pres">
      <dgm:prSet presAssocID="{2654135B-7471-42BE-B3DC-3CECE261548F}" presName="compositeShape" presStyleCnt="0">
        <dgm:presLayoutVars>
          <dgm:chMax val="7"/>
          <dgm:dir/>
          <dgm:resizeHandles val="exact"/>
        </dgm:presLayoutVars>
      </dgm:prSet>
      <dgm:spPr/>
    </dgm:pt>
    <dgm:pt modelId="{C948E200-FE87-4173-A922-AC536A1936AD}" type="pres">
      <dgm:prSet presAssocID="{2654135B-7471-42BE-B3DC-3CECE261548F}" presName="wedge1" presStyleLbl="node1" presStyleIdx="0" presStyleCnt="3" custLinFactNeighborX="672"/>
      <dgm:spPr/>
      <dgm:t>
        <a:bodyPr/>
        <a:lstStyle/>
        <a:p>
          <a:endParaRPr lang="fr-FR"/>
        </a:p>
      </dgm:t>
    </dgm:pt>
    <dgm:pt modelId="{129644CD-13C2-4BBA-A555-246014066355}" type="pres">
      <dgm:prSet presAssocID="{2654135B-7471-42BE-B3DC-3CECE261548F}" presName="dummy1a" presStyleCnt="0"/>
      <dgm:spPr/>
    </dgm:pt>
    <dgm:pt modelId="{97DA6050-A2FB-40DF-9150-0659253B5E9F}" type="pres">
      <dgm:prSet presAssocID="{2654135B-7471-42BE-B3DC-3CECE261548F}" presName="dummy1b" presStyleCnt="0"/>
      <dgm:spPr/>
    </dgm:pt>
    <dgm:pt modelId="{E4CA630B-A3FD-4A77-BB2E-7432C6DA8A8E}" type="pres">
      <dgm:prSet presAssocID="{2654135B-7471-42BE-B3DC-3CECE261548F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C40B29-CA52-4B22-8C04-90CF6EE9A8A9}" type="pres">
      <dgm:prSet presAssocID="{2654135B-7471-42BE-B3DC-3CECE261548F}" presName="wedge2" presStyleLbl="node1" presStyleIdx="1" presStyleCnt="3"/>
      <dgm:spPr/>
      <dgm:t>
        <a:bodyPr/>
        <a:lstStyle/>
        <a:p>
          <a:endParaRPr lang="fr-FR"/>
        </a:p>
      </dgm:t>
    </dgm:pt>
    <dgm:pt modelId="{406CE83A-795E-4CD4-8FB8-EBA54C440B51}" type="pres">
      <dgm:prSet presAssocID="{2654135B-7471-42BE-B3DC-3CECE261548F}" presName="dummy2a" presStyleCnt="0"/>
      <dgm:spPr/>
    </dgm:pt>
    <dgm:pt modelId="{1B7AA407-1DA2-4D88-9156-D0196D1159CD}" type="pres">
      <dgm:prSet presAssocID="{2654135B-7471-42BE-B3DC-3CECE261548F}" presName="dummy2b" presStyleCnt="0"/>
      <dgm:spPr/>
    </dgm:pt>
    <dgm:pt modelId="{2C8DF578-7D5B-43DD-9507-ED941A6FEA76}" type="pres">
      <dgm:prSet presAssocID="{2654135B-7471-42BE-B3DC-3CECE261548F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E264C6-4C17-46D1-A7BB-8151D065A481}" type="pres">
      <dgm:prSet presAssocID="{2654135B-7471-42BE-B3DC-3CECE261548F}" presName="wedge3" presStyleLbl="node1" presStyleIdx="2" presStyleCnt="3"/>
      <dgm:spPr/>
      <dgm:t>
        <a:bodyPr/>
        <a:lstStyle/>
        <a:p>
          <a:endParaRPr lang="fr-FR"/>
        </a:p>
      </dgm:t>
    </dgm:pt>
    <dgm:pt modelId="{1F2101DA-5964-4DAA-A5C2-EC9EB842AB1C}" type="pres">
      <dgm:prSet presAssocID="{2654135B-7471-42BE-B3DC-3CECE261548F}" presName="dummy3a" presStyleCnt="0"/>
      <dgm:spPr/>
    </dgm:pt>
    <dgm:pt modelId="{286049E2-54FD-4A75-9CBD-2C70B13E2C07}" type="pres">
      <dgm:prSet presAssocID="{2654135B-7471-42BE-B3DC-3CECE261548F}" presName="dummy3b" presStyleCnt="0"/>
      <dgm:spPr/>
    </dgm:pt>
    <dgm:pt modelId="{A4815FAF-5EA3-4FF6-92F9-A8A9732749FE}" type="pres">
      <dgm:prSet presAssocID="{2654135B-7471-42BE-B3DC-3CECE261548F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333981-AFD3-4AD7-ABD5-0B3774F80C56}" type="pres">
      <dgm:prSet presAssocID="{E181E01F-FFF9-4A8C-84DE-38421778D355}" presName="arrowWedge1" presStyleLbl="fgSibTrans2D1" presStyleIdx="0" presStyleCnt="3"/>
      <dgm:spPr/>
    </dgm:pt>
    <dgm:pt modelId="{6EEA624F-979B-4328-8685-791F795A9B40}" type="pres">
      <dgm:prSet presAssocID="{26362445-84F9-40A6-BA1B-FD109E373E21}" presName="arrowWedge2" presStyleLbl="fgSibTrans2D1" presStyleIdx="1" presStyleCnt="3"/>
      <dgm:spPr/>
    </dgm:pt>
    <dgm:pt modelId="{CC94CD0A-2A23-4513-AC94-6FCD672DFEE5}" type="pres">
      <dgm:prSet presAssocID="{40F99FE2-90CD-4803-A4C9-2D736A54FEF8}" presName="arrowWedge3" presStyleLbl="fgSibTrans2D1" presStyleIdx="2" presStyleCnt="3"/>
      <dgm:spPr/>
    </dgm:pt>
  </dgm:ptLst>
  <dgm:cxnLst>
    <dgm:cxn modelId="{035F6599-FE8F-48A5-A145-885BC57951D7}" srcId="{2654135B-7471-42BE-B3DC-3CECE261548F}" destId="{D134A8B2-9B5F-4268-8C3C-39210BBF12CE}" srcOrd="0" destOrd="0" parTransId="{90D8F25A-37ED-4B96-9B31-F558894FC7C4}" sibTransId="{E181E01F-FFF9-4A8C-84DE-38421778D355}"/>
    <dgm:cxn modelId="{43ED4521-E342-4531-98CB-1644A87E96E4}" type="presOf" srcId="{3F224F51-7C75-47AB-9775-793DA709A57F}" destId="{A4815FAF-5EA3-4FF6-92F9-A8A9732749FE}" srcOrd="1" destOrd="0" presId="urn:microsoft.com/office/officeart/2005/8/layout/cycle8"/>
    <dgm:cxn modelId="{432A078D-D707-4568-B865-1657B7629068}" srcId="{2654135B-7471-42BE-B3DC-3CECE261548F}" destId="{3F224F51-7C75-47AB-9775-793DA709A57F}" srcOrd="2" destOrd="0" parTransId="{FA78CE88-0B8B-470A-BBE5-6E321C21CBCE}" sibTransId="{40F99FE2-90CD-4803-A4C9-2D736A54FEF8}"/>
    <dgm:cxn modelId="{D4C22AA2-7462-4884-8405-0B1E686E0A88}" srcId="{2654135B-7471-42BE-B3DC-3CECE261548F}" destId="{698AA87D-493C-458F-AC43-744399C482C4}" srcOrd="1" destOrd="0" parTransId="{950C9517-AB08-4025-9210-071AB9A5AEFB}" sibTransId="{26362445-84F9-40A6-BA1B-FD109E373E21}"/>
    <dgm:cxn modelId="{8F6B90AB-CF8C-4B93-B5D3-C7108457DC96}" type="presOf" srcId="{3F224F51-7C75-47AB-9775-793DA709A57F}" destId="{F2E264C6-4C17-46D1-A7BB-8151D065A481}" srcOrd="0" destOrd="0" presId="urn:microsoft.com/office/officeart/2005/8/layout/cycle8"/>
    <dgm:cxn modelId="{B0FDA193-9964-4F78-9C53-408AACE43E37}" type="presOf" srcId="{D134A8B2-9B5F-4268-8C3C-39210BBF12CE}" destId="{C948E200-FE87-4173-A922-AC536A1936AD}" srcOrd="0" destOrd="0" presId="urn:microsoft.com/office/officeart/2005/8/layout/cycle8"/>
    <dgm:cxn modelId="{BB841183-A478-4E73-A114-02BAD8381CE0}" type="presOf" srcId="{698AA87D-493C-458F-AC43-744399C482C4}" destId="{A5C40B29-CA52-4B22-8C04-90CF6EE9A8A9}" srcOrd="0" destOrd="0" presId="urn:microsoft.com/office/officeart/2005/8/layout/cycle8"/>
    <dgm:cxn modelId="{3DF77E00-A273-4F90-B73A-65CA6FF43B38}" type="presOf" srcId="{698AA87D-493C-458F-AC43-744399C482C4}" destId="{2C8DF578-7D5B-43DD-9507-ED941A6FEA76}" srcOrd="1" destOrd="0" presId="urn:microsoft.com/office/officeart/2005/8/layout/cycle8"/>
    <dgm:cxn modelId="{0DABDBC1-250E-4EED-8995-9371F23C2B41}" type="presOf" srcId="{2654135B-7471-42BE-B3DC-3CECE261548F}" destId="{CF2DE8CE-1075-4FAE-BE4C-6B302F736F9A}" srcOrd="0" destOrd="0" presId="urn:microsoft.com/office/officeart/2005/8/layout/cycle8"/>
    <dgm:cxn modelId="{DD616215-29D1-4B32-BDBC-9A3C46C30EDE}" type="presOf" srcId="{D134A8B2-9B5F-4268-8C3C-39210BBF12CE}" destId="{E4CA630B-A3FD-4A77-BB2E-7432C6DA8A8E}" srcOrd="1" destOrd="0" presId="urn:microsoft.com/office/officeart/2005/8/layout/cycle8"/>
    <dgm:cxn modelId="{F63B6462-0CC6-4690-A9FE-D7699BC42999}" type="presParOf" srcId="{CF2DE8CE-1075-4FAE-BE4C-6B302F736F9A}" destId="{C948E200-FE87-4173-A922-AC536A1936AD}" srcOrd="0" destOrd="0" presId="urn:microsoft.com/office/officeart/2005/8/layout/cycle8"/>
    <dgm:cxn modelId="{543E293C-39E6-4F2D-B40B-10C7328F4683}" type="presParOf" srcId="{CF2DE8CE-1075-4FAE-BE4C-6B302F736F9A}" destId="{129644CD-13C2-4BBA-A555-246014066355}" srcOrd="1" destOrd="0" presId="urn:microsoft.com/office/officeart/2005/8/layout/cycle8"/>
    <dgm:cxn modelId="{F2144872-986F-4519-A4B9-F884CD394C47}" type="presParOf" srcId="{CF2DE8CE-1075-4FAE-BE4C-6B302F736F9A}" destId="{97DA6050-A2FB-40DF-9150-0659253B5E9F}" srcOrd="2" destOrd="0" presId="urn:microsoft.com/office/officeart/2005/8/layout/cycle8"/>
    <dgm:cxn modelId="{68868D24-C112-4D06-9B47-5EEC32F23566}" type="presParOf" srcId="{CF2DE8CE-1075-4FAE-BE4C-6B302F736F9A}" destId="{E4CA630B-A3FD-4A77-BB2E-7432C6DA8A8E}" srcOrd="3" destOrd="0" presId="urn:microsoft.com/office/officeart/2005/8/layout/cycle8"/>
    <dgm:cxn modelId="{6295BF63-F264-41BF-891A-74865DADE67C}" type="presParOf" srcId="{CF2DE8CE-1075-4FAE-BE4C-6B302F736F9A}" destId="{A5C40B29-CA52-4B22-8C04-90CF6EE9A8A9}" srcOrd="4" destOrd="0" presId="urn:microsoft.com/office/officeart/2005/8/layout/cycle8"/>
    <dgm:cxn modelId="{4E83EEB1-E4EE-4597-AB5F-7B59675CF335}" type="presParOf" srcId="{CF2DE8CE-1075-4FAE-BE4C-6B302F736F9A}" destId="{406CE83A-795E-4CD4-8FB8-EBA54C440B51}" srcOrd="5" destOrd="0" presId="urn:microsoft.com/office/officeart/2005/8/layout/cycle8"/>
    <dgm:cxn modelId="{FA618CA1-F43D-40AC-9A2A-7CEBF2D83EA6}" type="presParOf" srcId="{CF2DE8CE-1075-4FAE-BE4C-6B302F736F9A}" destId="{1B7AA407-1DA2-4D88-9156-D0196D1159CD}" srcOrd="6" destOrd="0" presId="urn:microsoft.com/office/officeart/2005/8/layout/cycle8"/>
    <dgm:cxn modelId="{87B3772C-4DEE-4034-9A9A-8FD174957F15}" type="presParOf" srcId="{CF2DE8CE-1075-4FAE-BE4C-6B302F736F9A}" destId="{2C8DF578-7D5B-43DD-9507-ED941A6FEA76}" srcOrd="7" destOrd="0" presId="urn:microsoft.com/office/officeart/2005/8/layout/cycle8"/>
    <dgm:cxn modelId="{716D8491-0B62-4B86-8DF9-1ED2D22003EE}" type="presParOf" srcId="{CF2DE8CE-1075-4FAE-BE4C-6B302F736F9A}" destId="{F2E264C6-4C17-46D1-A7BB-8151D065A481}" srcOrd="8" destOrd="0" presId="urn:microsoft.com/office/officeart/2005/8/layout/cycle8"/>
    <dgm:cxn modelId="{8383D72E-70C1-407B-98F6-17B77A87221C}" type="presParOf" srcId="{CF2DE8CE-1075-4FAE-BE4C-6B302F736F9A}" destId="{1F2101DA-5964-4DAA-A5C2-EC9EB842AB1C}" srcOrd="9" destOrd="0" presId="urn:microsoft.com/office/officeart/2005/8/layout/cycle8"/>
    <dgm:cxn modelId="{ABCED6CE-A1E1-4CD7-9440-E35B78CF4AC2}" type="presParOf" srcId="{CF2DE8CE-1075-4FAE-BE4C-6B302F736F9A}" destId="{286049E2-54FD-4A75-9CBD-2C70B13E2C07}" srcOrd="10" destOrd="0" presId="urn:microsoft.com/office/officeart/2005/8/layout/cycle8"/>
    <dgm:cxn modelId="{0F218D8B-F91E-43E0-8ABF-1F2EA50C40F1}" type="presParOf" srcId="{CF2DE8CE-1075-4FAE-BE4C-6B302F736F9A}" destId="{A4815FAF-5EA3-4FF6-92F9-A8A9732749FE}" srcOrd="11" destOrd="0" presId="urn:microsoft.com/office/officeart/2005/8/layout/cycle8"/>
    <dgm:cxn modelId="{D3925B6D-94F1-4F3C-9F72-0FD065279F6D}" type="presParOf" srcId="{CF2DE8CE-1075-4FAE-BE4C-6B302F736F9A}" destId="{54333981-AFD3-4AD7-ABD5-0B3774F80C56}" srcOrd="12" destOrd="0" presId="urn:microsoft.com/office/officeart/2005/8/layout/cycle8"/>
    <dgm:cxn modelId="{16C7843F-1FD2-4CA3-8108-ED044EE12D74}" type="presParOf" srcId="{CF2DE8CE-1075-4FAE-BE4C-6B302F736F9A}" destId="{6EEA624F-979B-4328-8685-791F795A9B40}" srcOrd="13" destOrd="0" presId="urn:microsoft.com/office/officeart/2005/8/layout/cycle8"/>
    <dgm:cxn modelId="{80AD5EDE-5C09-4464-8A45-40FEFA7971F4}" type="presParOf" srcId="{CF2DE8CE-1075-4FAE-BE4C-6B302F736F9A}" destId="{CC94CD0A-2A23-4513-AC94-6FCD672DFEE5}" srcOrd="1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48E200-FE87-4173-A922-AC536A1936AD}">
      <dsp:nvSpPr>
        <dsp:cNvPr id="0" name=""/>
        <dsp:cNvSpPr/>
      </dsp:nvSpPr>
      <dsp:spPr>
        <a:xfrm>
          <a:off x="222553" y="138207"/>
          <a:ext cx="1786065" cy="1786065"/>
        </a:xfrm>
        <a:prstGeom prst="pie">
          <a:avLst>
            <a:gd name="adj1" fmla="val 16200000"/>
            <a:gd name="adj2" fmla="val 18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Traitement</a:t>
          </a:r>
        </a:p>
      </dsp:txBody>
      <dsp:txXfrm>
        <a:off x="1163853" y="516683"/>
        <a:ext cx="637880" cy="531567"/>
      </dsp:txXfrm>
    </dsp:sp>
    <dsp:sp modelId="{A5C40B29-CA52-4B22-8C04-90CF6EE9A8A9}">
      <dsp:nvSpPr>
        <dsp:cNvPr id="0" name=""/>
        <dsp:cNvSpPr/>
      </dsp:nvSpPr>
      <dsp:spPr>
        <a:xfrm>
          <a:off x="173767" y="201995"/>
          <a:ext cx="1786065" cy="1786065"/>
        </a:xfrm>
        <a:prstGeom prst="pie">
          <a:avLst>
            <a:gd name="adj1" fmla="val 1800000"/>
            <a:gd name="adj2" fmla="val 90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Arrêt de la Trace</a:t>
          </a:r>
        </a:p>
      </dsp:txBody>
      <dsp:txXfrm>
        <a:off x="599020" y="1360812"/>
        <a:ext cx="956821" cy="467779"/>
      </dsp:txXfrm>
    </dsp:sp>
    <dsp:sp modelId="{F2E264C6-4C17-46D1-A7BB-8151D065A481}">
      <dsp:nvSpPr>
        <dsp:cNvPr id="0" name=""/>
        <dsp:cNvSpPr/>
      </dsp:nvSpPr>
      <dsp:spPr>
        <a:xfrm>
          <a:off x="136982" y="138207"/>
          <a:ext cx="1786065" cy="1786065"/>
        </a:xfrm>
        <a:prstGeom prst="pie">
          <a:avLst>
            <a:gd name="adj1" fmla="val 9000000"/>
            <a:gd name="adj2" fmla="val 1620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Début de la Trace</a:t>
          </a:r>
        </a:p>
      </dsp:txBody>
      <dsp:txXfrm>
        <a:off x="343868" y="516683"/>
        <a:ext cx="637880" cy="531567"/>
      </dsp:txXfrm>
    </dsp:sp>
    <dsp:sp modelId="{54333981-AFD3-4AD7-ABD5-0B3774F80C56}">
      <dsp:nvSpPr>
        <dsp:cNvPr id="0" name=""/>
        <dsp:cNvSpPr/>
      </dsp:nvSpPr>
      <dsp:spPr>
        <a:xfrm>
          <a:off x="112135" y="27641"/>
          <a:ext cx="2007197" cy="2007197"/>
        </a:xfrm>
        <a:prstGeom prst="circularArrow">
          <a:avLst>
            <a:gd name="adj1" fmla="val 5085"/>
            <a:gd name="adj2" fmla="val 327528"/>
            <a:gd name="adj3" fmla="val 1472472"/>
            <a:gd name="adj4" fmla="val 16199432"/>
            <a:gd name="adj5" fmla="val 593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EA624F-979B-4328-8685-791F795A9B40}">
      <dsp:nvSpPr>
        <dsp:cNvPr id="0" name=""/>
        <dsp:cNvSpPr/>
      </dsp:nvSpPr>
      <dsp:spPr>
        <a:xfrm>
          <a:off x="63201" y="91316"/>
          <a:ext cx="2007197" cy="2007197"/>
        </a:xfrm>
        <a:prstGeom prst="circularArrow">
          <a:avLst>
            <a:gd name="adj1" fmla="val 5085"/>
            <a:gd name="adj2" fmla="val 327528"/>
            <a:gd name="adj3" fmla="val 8671970"/>
            <a:gd name="adj4" fmla="val 1800502"/>
            <a:gd name="adj5" fmla="val 593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94CD0A-2A23-4513-AC94-6FCD672DFEE5}">
      <dsp:nvSpPr>
        <dsp:cNvPr id="0" name=""/>
        <dsp:cNvSpPr/>
      </dsp:nvSpPr>
      <dsp:spPr>
        <a:xfrm>
          <a:off x="26269" y="27641"/>
          <a:ext cx="2007197" cy="2007197"/>
        </a:xfrm>
        <a:prstGeom prst="circularArrow">
          <a:avLst>
            <a:gd name="adj1" fmla="val 5085"/>
            <a:gd name="adj2" fmla="val 327528"/>
            <a:gd name="adj3" fmla="val 15873039"/>
            <a:gd name="adj4" fmla="val 9000000"/>
            <a:gd name="adj5" fmla="val 5932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742460-C99E-42C0-86DC-89576598F7E0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8E7F9B-4503-4440-8C16-2B684F44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1051</TotalTime>
  <Pages>10</Pages>
  <Words>1216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212</cp:revision>
  <cp:lastPrinted>2015-01-28T16:16:00Z</cp:lastPrinted>
  <dcterms:created xsi:type="dcterms:W3CDTF">2015-09-28T13:08:00Z</dcterms:created>
  <dcterms:modified xsi:type="dcterms:W3CDTF">2020-01-17T08:11:00Z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